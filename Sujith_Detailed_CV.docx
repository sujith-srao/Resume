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text" w:horzAnchor="margin" w:tblpY="-291"/>
        <w:tblOverlap w:val="never"/>
        <w:tblW w:w="9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workexperiencetable"/>
      </w:tblPr>
      <w:tblGrid>
        <w:gridCol w:w="708"/>
        <w:gridCol w:w="1559"/>
        <w:gridCol w:w="2126"/>
        <w:gridCol w:w="1417"/>
        <w:gridCol w:w="3580"/>
        <w:gridCol w:w="16"/>
      </w:tblGrid>
      <w:tr w:rsidR="00B9683E" w:rsidRPr="00E302E8" w14:paraId="354FACB5" w14:textId="77777777" w:rsidTr="009368B1">
        <w:trPr>
          <w:trHeight w:hRule="exact" w:val="113"/>
        </w:trPr>
        <w:tc>
          <w:tcPr>
            <w:tcW w:w="709" w:type="dxa"/>
            <w:shd w:val="clear" w:color="auto" w:fill="auto"/>
            <w:vAlign w:val="center"/>
          </w:tcPr>
          <w:p w14:paraId="4B06F77F" w14:textId="77777777" w:rsidR="00B9683E" w:rsidRDefault="000900A6" w:rsidP="003363A6">
            <w:r>
              <w:rPr>
                <w:noProof/>
              </w:rPr>
              <mc:AlternateContent>
                <mc:Choice Requires="wps">
                  <w:drawing>
                    <wp:anchor distT="45720" distB="45720" distL="114300" distR="114300" simplePos="0" relativeHeight="251726848" behindDoc="0" locked="0" layoutInCell="1" allowOverlap="1" wp14:anchorId="5370D063" wp14:editId="091FE8EF">
                      <wp:simplePos x="0" y="0"/>
                      <wp:positionH relativeFrom="column">
                        <wp:posOffset>-187325</wp:posOffset>
                      </wp:positionH>
                      <wp:positionV relativeFrom="paragraph">
                        <wp:posOffset>-217170</wp:posOffset>
                      </wp:positionV>
                      <wp:extent cx="1619250" cy="20002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000250"/>
                              </a:xfrm>
                              <a:prstGeom prst="rect">
                                <a:avLst/>
                              </a:prstGeom>
                              <a:solidFill>
                                <a:srgbClr val="FFFFFF"/>
                              </a:solidFill>
                              <a:ln w="9525">
                                <a:noFill/>
                                <a:miter lim="800000"/>
                                <a:headEnd/>
                                <a:tailEnd/>
                              </a:ln>
                            </wps:spPr>
                            <wps:txbx>
                              <w:txbxContent>
                                <w:p w14:paraId="3797087E" w14:textId="33258073" w:rsidR="000900A6" w:rsidRDefault="00797D8A" w:rsidP="005023C2">
                                  <w:pPr>
                                    <w:jc w:val="center"/>
                                  </w:pPr>
                                  <w:r>
                                    <w:rPr>
                                      <w:noProof/>
                                    </w:rPr>
                                    <w:drawing>
                                      <wp:inline distT="0" distB="0" distL="0" distR="0" wp14:anchorId="432454E8" wp14:editId="4DE05B90">
                                        <wp:extent cx="1409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790700"/>
                                                </a:xfrm>
                                                <a:prstGeom prst="rect">
                                                  <a:avLst/>
                                                </a:prstGeom>
                                                <a:noFill/>
                                                <a:ln>
                                                  <a:noFill/>
                                                </a:ln>
                                              </pic:spPr>
                                            </pic:pic>
                                          </a:graphicData>
                                        </a:graphic>
                                      </wp:inline>
                                    </w:drawing>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0</wp14:pctHeight>
                      </wp14:sizeRelV>
                    </wp:anchor>
                  </w:drawing>
                </mc:Choice>
                <mc:Fallback>
                  <w:pict>
                    <v:shapetype w14:anchorId="5370D063" id="_x0000_t202" coordsize="21600,21600" o:spt="202" path="m,l,21600r21600,l21600,xe">
                      <v:stroke joinstyle="miter"/>
                      <v:path gradientshapeok="t" o:connecttype="rect"/>
                    </v:shapetype>
                    <v:shape id="Text Box 2" o:spid="_x0000_s1026" type="#_x0000_t202" style="position:absolute;margin-left:-14.75pt;margin-top:-17.1pt;width:127.5pt;height:15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" stroked="f">
                      <v:textbox style="mso-fit-shape-to-text:t">
                        <w:txbxContent>
                          <w:p w14:paraId="3797087E" w14:textId="33258073" w:rsidR="000900A6" w:rsidRDefault="00797D8A" w:rsidP="005023C2">
                            <w:pPr>
                              <w:jc w:val="center"/>
                            </w:pPr>
                            <w:r>
                              <w:rPr>
                                <w:noProof/>
                              </w:rPr>
                              <w:drawing>
                                <wp:inline distT="0" distB="0" distL="0" distR="0" wp14:anchorId="432454E8" wp14:editId="4DE05B90">
                                  <wp:extent cx="1409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790700"/>
                                          </a:xfrm>
                                          <a:prstGeom prst="rect">
                                            <a:avLst/>
                                          </a:prstGeom>
                                          <a:noFill/>
                                          <a:ln>
                                            <a:noFill/>
                                          </a:ln>
                                        </pic:spPr>
                                      </pic:pic>
                                    </a:graphicData>
                                  </a:graphic>
                                </wp:inline>
                              </w:drawing>
                            </w:r>
                          </w:p>
                        </w:txbxContent>
                      </v:textbox>
                    </v:shape>
                  </w:pict>
                </mc:Fallback>
              </mc:AlternateContent>
            </w:r>
          </w:p>
        </w:tc>
        <w:tc>
          <w:tcPr>
            <w:tcW w:w="1559" w:type="dxa"/>
            <w:shd w:val="clear" w:color="auto" w:fill="auto"/>
            <w:tcMar>
              <w:top w:w="28" w:type="dxa"/>
              <w:left w:w="0" w:type="dxa"/>
              <w:bottom w:w="113" w:type="dxa"/>
            </w:tcMar>
            <w:vAlign w:val="bottom"/>
          </w:tcPr>
          <w:p w14:paraId="6551A2F8" w14:textId="77777777" w:rsidR="00B9683E" w:rsidRDefault="00B9683E" w:rsidP="003363A6">
            <w:pPr>
              <w:pStyle w:val="ICTCVToolSkillstabel"/>
            </w:pPr>
          </w:p>
        </w:tc>
        <w:tc>
          <w:tcPr>
            <w:tcW w:w="2127" w:type="dxa"/>
            <w:shd w:val="clear" w:color="auto" w:fill="auto"/>
            <w:tcMar>
              <w:top w:w="113" w:type="dxa"/>
              <w:bottom w:w="113" w:type="dxa"/>
            </w:tcMar>
            <w:vAlign w:val="center"/>
          </w:tcPr>
          <w:p w14:paraId="07E5EA26" w14:textId="77777777" w:rsidR="00B9683E" w:rsidRPr="008376C0" w:rsidRDefault="00B9683E" w:rsidP="003363A6">
            <w:pPr>
              <w:pStyle w:val="ICTCVToolSkillstabel"/>
              <w:rPr>
                <w:noProof/>
              </w:rPr>
            </w:pPr>
          </w:p>
        </w:tc>
        <w:tc>
          <w:tcPr>
            <w:tcW w:w="5011" w:type="dxa"/>
            <w:gridSpan w:val="3"/>
            <w:shd w:val="clear" w:color="auto" w:fill="auto"/>
            <w:tcMar>
              <w:top w:w="113" w:type="dxa"/>
              <w:bottom w:w="113" w:type="dxa"/>
            </w:tcMar>
            <w:vAlign w:val="center"/>
          </w:tcPr>
          <w:p w14:paraId="1A54766B" w14:textId="77777777" w:rsidR="00B9683E" w:rsidRDefault="00B9683E" w:rsidP="003363A6">
            <w:pPr>
              <w:pStyle w:val="Heading1"/>
              <w:spacing w:line="240" w:lineRule="exact"/>
              <w:outlineLvl w:val="0"/>
            </w:pPr>
          </w:p>
        </w:tc>
      </w:tr>
      <w:tr w:rsidR="00B9683E" w:rsidRPr="00485190" w14:paraId="6512C8F7" w14:textId="77777777" w:rsidTr="009368B1">
        <w:trPr>
          <w:trHeight w:hRule="exact" w:val="113"/>
        </w:trPr>
        <w:tc>
          <w:tcPr>
            <w:tcW w:w="9406" w:type="dxa"/>
            <w:gridSpan w:val="6"/>
            <w:shd w:val="clear" w:color="auto" w:fill="auto"/>
          </w:tcPr>
          <w:p w14:paraId="4CA15A52" w14:textId="77777777" w:rsidR="00B9683E" w:rsidRPr="00E35318" w:rsidRDefault="00B9683E" w:rsidP="003363A6">
            <w:pPr>
              <w:rPr>
                <w:lang w:val="en-GB"/>
              </w:rPr>
            </w:pPr>
          </w:p>
        </w:tc>
      </w:tr>
      <w:tr w:rsidR="00B9683E" w:rsidRPr="00485190" w14:paraId="751A50C7" w14:textId="77777777" w:rsidTr="009368B1">
        <w:trPr>
          <w:trHeight w:hRule="exact" w:val="851"/>
        </w:trPr>
        <w:tc>
          <w:tcPr>
            <w:tcW w:w="2268" w:type="dxa"/>
            <w:gridSpan w:val="2"/>
            <w:vMerge w:val="restart"/>
            <w:shd w:val="clear" w:color="auto" w:fill="auto"/>
            <w:tcMar>
              <w:left w:w="0" w:type="dxa"/>
              <w:right w:w="0" w:type="dxa"/>
            </w:tcMar>
            <w:vAlign w:val="bottom"/>
          </w:tcPr>
          <w:p w14:paraId="1CB48905" w14:textId="77777777" w:rsidR="00B9683E" w:rsidRPr="008376C0" w:rsidRDefault="00C60667" w:rsidP="003363A6">
            <w:pPr>
              <w:pStyle w:val="ICTCVToolSkillstabel"/>
              <w:spacing w:before="0" w:line="120" w:lineRule="exact"/>
              <w:jc w:val="left"/>
            </w:pPr>
            <w:sdt>
              <w:sdtPr>
                <w:id w:val="-1527315182"/>
                <w:picture/>
              </w:sdtPr>
              <w:sdtEndPr/>
              <w:sdtContent/>
            </w:sdt>
            <w:sdt>
              <w:sdtPr>
                <w:id w:val="-907996335"/>
                <w:picture/>
              </w:sdtPr>
              <w:sdtEndPr/>
              <w:sdtContent/>
            </w:sdt>
            <w:r w:rsidR="00B9683E">
              <w:t xml:space="preserve">                </w:t>
            </w:r>
            <w:sdt>
              <w:sdtPr>
                <w:id w:val="-2085908578"/>
                <w:picture/>
              </w:sdtPr>
              <w:sdtEndPr/>
              <w:sdtContent/>
            </w:sdt>
          </w:p>
        </w:tc>
        <w:tc>
          <w:tcPr>
            <w:tcW w:w="2127" w:type="dxa"/>
            <w:shd w:val="clear" w:color="auto" w:fill="auto"/>
            <w:tcMar>
              <w:top w:w="113" w:type="dxa"/>
              <w:bottom w:w="113" w:type="dxa"/>
            </w:tcMar>
            <w:vAlign w:val="center"/>
          </w:tcPr>
          <w:p w14:paraId="54F93DC3" w14:textId="77777777" w:rsidR="00B9683E" w:rsidRPr="009B1CA6" w:rsidRDefault="00B9683E" w:rsidP="003363A6">
            <w:pPr>
              <w:pStyle w:val="ICTCVToolSkillstabel"/>
              <w:spacing w:line="120" w:lineRule="exact"/>
            </w:pPr>
          </w:p>
        </w:tc>
        <w:tc>
          <w:tcPr>
            <w:tcW w:w="5011" w:type="dxa"/>
            <w:gridSpan w:val="3"/>
            <w:shd w:val="clear" w:color="auto" w:fill="auto"/>
            <w:tcMar>
              <w:top w:w="113" w:type="dxa"/>
              <w:bottom w:w="113" w:type="dxa"/>
            </w:tcMar>
            <w:vAlign w:val="center"/>
          </w:tcPr>
          <w:p w14:paraId="78C33D79" w14:textId="77777777" w:rsidR="00B9683E" w:rsidRPr="00E35318" w:rsidRDefault="00B9683E" w:rsidP="003363A6">
            <w:pPr>
              <w:spacing w:line="120" w:lineRule="exact"/>
              <w:rPr>
                <w:lang w:val="en-GB"/>
              </w:rPr>
            </w:pPr>
          </w:p>
        </w:tc>
      </w:tr>
      <w:tr w:rsidR="00B9683E" w:rsidRPr="00754878" w14:paraId="2E1CF045" w14:textId="77777777" w:rsidTr="009368B1">
        <w:trPr>
          <w:trHeight w:hRule="exact" w:val="1134"/>
        </w:trPr>
        <w:tc>
          <w:tcPr>
            <w:tcW w:w="2268" w:type="dxa"/>
            <w:gridSpan w:val="2"/>
            <w:vMerge/>
            <w:shd w:val="clear" w:color="auto" w:fill="auto"/>
          </w:tcPr>
          <w:p w14:paraId="0D99CC05" w14:textId="77777777" w:rsidR="00B9683E" w:rsidRPr="00F57D20" w:rsidRDefault="00B9683E" w:rsidP="003363A6">
            <w:pPr>
              <w:pStyle w:val="ICTCVToolSkillstabel"/>
            </w:pPr>
          </w:p>
        </w:tc>
        <w:tc>
          <w:tcPr>
            <w:tcW w:w="2127" w:type="dxa"/>
            <w:shd w:val="clear" w:color="auto" w:fill="auto"/>
            <w:tcMar>
              <w:top w:w="113" w:type="dxa"/>
              <w:bottom w:w="113" w:type="dxa"/>
            </w:tcMar>
            <w:vAlign w:val="center"/>
          </w:tcPr>
          <w:tbl>
            <w:tblPr>
              <w:tblStyle w:val="TableGrid"/>
              <w:tblW w:w="1950" w:type="dxa"/>
              <w:tblLayout w:type="fixed"/>
              <w:tblLook w:val="04A0" w:firstRow="1" w:lastRow="0" w:firstColumn="1" w:lastColumn="0" w:noHBand="0" w:noVBand="1"/>
              <w:tblDescription w:val="_residencewrapper"/>
            </w:tblPr>
            <w:tblGrid>
              <w:gridCol w:w="1950"/>
            </w:tblGrid>
            <w:tr w:rsidR="006932C5" w14:paraId="57445804" w14:textId="77777777" w:rsidTr="006932C5">
              <w:trPr>
                <w:trHeight w:val="621"/>
              </w:trPr>
              <w:tc>
                <w:tcPr>
                  <w:tcW w:w="1950" w:type="dxa"/>
                  <w:tcBorders>
                    <w:top w:val="nil"/>
                    <w:left w:val="nil"/>
                    <w:bottom w:val="nil"/>
                    <w:right w:val="nil"/>
                  </w:tcBorders>
                </w:tcPr>
                <w:p w14:paraId="60349AAE" w14:textId="77777777" w:rsidR="006932C5" w:rsidRDefault="006932C5" w:rsidP="00346E47">
                  <w:pPr>
                    <w:pStyle w:val="Heading1"/>
                    <w:framePr w:hSpace="141" w:wrap="around" w:vAnchor="text" w:hAnchor="margin" w:y="-291"/>
                    <w:spacing w:line="240" w:lineRule="exact"/>
                    <w:suppressOverlap/>
                    <w:outlineLvl w:val="0"/>
                  </w:pPr>
                  <w:r w:rsidRPr="00F95B78">
                    <w:rPr>
                      <w:color w:val="FFFFFF" w:themeColor="background1"/>
                    </w:rPr>
                    <w:t>L</w:t>
                  </w:r>
                  <w:r>
                    <w:t xml:space="preserve"> </w:t>
                  </w:r>
                </w:p>
                <w:p w14:paraId="5D1EEE42" w14:textId="77777777" w:rsidR="006932C5" w:rsidRPr="00101FFA" w:rsidRDefault="006932C5" w:rsidP="00346E47">
                  <w:pPr>
                    <w:pStyle w:val="Kopje10ptbold"/>
                    <w:framePr w:hSpace="141" w:wrap="around" w:vAnchor="text" w:hAnchor="margin" w:y="-291"/>
                    <w:suppressOverlap/>
                    <w:rPr>
                      <w:color w:val="075E78"/>
                    </w:rPr>
                  </w:pPr>
                  <w:r w:rsidRPr="00101FFA">
                    <w:rPr>
                      <w:color w:val="075E78"/>
                    </w:rPr>
                    <w:t>CITY</w:t>
                  </w:r>
                </w:p>
                <w:p w14:paraId="06A74D25" w14:textId="77777777" w:rsidR="0032663A" w:rsidRPr="0032663A" w:rsidRDefault="0032663A" w:rsidP="00346E47">
                  <w:pPr>
                    <w:framePr w:hSpace="141" w:wrap="around" w:vAnchor="text" w:hAnchor="margin" w:y="-291"/>
                    <w:suppressOverlap/>
                    <w:rPr>
                      <w:b/>
                      <w:sz w:val="14"/>
                      <w:szCs w:val="14"/>
                      <w:lang w:val="en-US"/>
                    </w:rPr>
                  </w:pPr>
                  <w:r>
                    <w:rPr>
                      <w:lang w:val="en-US"/>
                    </w:rPr>
                    <w:t>EINDHOVEN</w:t>
                  </w:r>
                </w:p>
                <w:p w14:paraId="5B473EE2" w14:textId="77777777" w:rsidR="006932C5" w:rsidRPr="006932C5" w:rsidRDefault="006932C5" w:rsidP="00346E47">
                  <w:pPr>
                    <w:framePr w:hSpace="141" w:wrap="around" w:vAnchor="text" w:hAnchor="margin" w:y="-291"/>
                    <w:suppressOverlap/>
                    <w:rPr>
                      <w:color w:val="0097B1"/>
                      <w:lang w:val="en-GB"/>
                    </w:rPr>
                  </w:pPr>
                  <w:r w:rsidRPr="00F95B78">
                    <w:rPr>
                      <w:color w:val="FFFFFF" w:themeColor="background1"/>
                    </w:rPr>
                    <w:t>OCATION</w:t>
                  </w:r>
                </w:p>
              </w:tc>
            </w:tr>
          </w:tbl>
          <w:p w14:paraId="73F16B37" w14:textId="77777777" w:rsidR="00B9683E" w:rsidRPr="00F95B78" w:rsidRDefault="00B9683E" w:rsidP="003363A6">
            <w:pPr>
              <w:rPr>
                <w:color w:val="0097B1"/>
                <w:lang w:val="en-GB"/>
              </w:rPr>
            </w:pPr>
          </w:p>
        </w:tc>
        <w:tc>
          <w:tcPr>
            <w:tcW w:w="1417" w:type="dxa"/>
            <w:shd w:val="clear" w:color="auto" w:fill="auto"/>
            <w:tcMar>
              <w:top w:w="113" w:type="dxa"/>
              <w:bottom w:w="113" w:type="dxa"/>
            </w:tcMar>
            <w:vAlign w:val="center"/>
          </w:tcPr>
          <w:tbl>
            <w:tblPr>
              <w:tblStyle w:val="TableGrid"/>
              <w:tblW w:w="0" w:type="auto"/>
              <w:tblLayout w:type="fixed"/>
              <w:tblLook w:val="04A0" w:firstRow="1" w:lastRow="0" w:firstColumn="1" w:lastColumn="0" w:noHBand="0" w:noVBand="1"/>
              <w:tblDescription w:val="_agewrapper"/>
            </w:tblPr>
            <w:tblGrid>
              <w:gridCol w:w="1191"/>
            </w:tblGrid>
            <w:tr w:rsidR="006932C5" w14:paraId="31876ABC" w14:textId="77777777" w:rsidTr="006932C5">
              <w:tc>
                <w:tcPr>
                  <w:tcW w:w="1191" w:type="dxa"/>
                  <w:tcBorders>
                    <w:top w:val="nil"/>
                    <w:left w:val="nil"/>
                    <w:bottom w:val="nil"/>
                    <w:right w:val="nil"/>
                  </w:tcBorders>
                </w:tcPr>
                <w:p w14:paraId="0FAB0E0D" w14:textId="77777777" w:rsidR="006932C5" w:rsidRDefault="006932C5" w:rsidP="00346E47">
                  <w:pPr>
                    <w:pStyle w:val="Heading1"/>
                    <w:framePr w:hSpace="141" w:wrap="around" w:vAnchor="text" w:hAnchor="margin" w:y="-291"/>
                    <w:spacing w:line="240" w:lineRule="exact"/>
                    <w:suppressOverlap/>
                    <w:outlineLvl w:val="0"/>
                  </w:pPr>
                </w:p>
                <w:p w14:paraId="3046BFF2" w14:textId="77777777" w:rsidR="006932C5" w:rsidRPr="00101FFA" w:rsidRDefault="006932C5" w:rsidP="00346E47">
                  <w:pPr>
                    <w:pStyle w:val="Kopje10ptbold"/>
                    <w:framePr w:hSpace="141" w:wrap="around" w:vAnchor="text" w:hAnchor="margin" w:y="-291"/>
                    <w:suppressOverlap/>
                    <w:rPr>
                      <w:color w:val="075E78"/>
                    </w:rPr>
                  </w:pPr>
                  <w:r w:rsidRPr="00101FFA">
                    <w:rPr>
                      <w:color w:val="075E78"/>
                    </w:rPr>
                    <w:t>AGE</w:t>
                  </w:r>
                </w:p>
                <w:p w14:paraId="253E7BBC" w14:textId="77777777" w:rsidR="0032663A" w:rsidRPr="001C101A" w:rsidRDefault="0032663A" w:rsidP="00346E47">
                  <w:pPr>
                    <w:framePr w:hSpace="141" w:wrap="around" w:vAnchor="text" w:hAnchor="margin" w:y="-291"/>
                    <w:suppressOverlap/>
                    <w:rPr>
                      <w:b/>
                      <w:sz w:val="14"/>
                      <w:szCs w:val="14"/>
                      <w:lang w:val="en-GB"/>
                    </w:rPr>
                  </w:pPr>
                  <w:r>
                    <w:t>35</w:t>
                  </w:r>
                </w:p>
                <w:p w14:paraId="691DA673" w14:textId="77777777" w:rsidR="006932C5" w:rsidRDefault="006932C5" w:rsidP="00346E47">
                  <w:pPr>
                    <w:pStyle w:val="Heading1"/>
                    <w:framePr w:hSpace="141" w:wrap="around" w:vAnchor="text" w:hAnchor="margin" w:y="-291"/>
                    <w:spacing w:line="240" w:lineRule="exact"/>
                    <w:suppressOverlap/>
                    <w:outlineLvl w:val="0"/>
                  </w:pPr>
                  <w:r w:rsidRPr="00F95B78">
                    <w:rPr>
                      <w:color w:val="FFFFFF" w:themeColor="background1"/>
                    </w:rPr>
                    <w:t>OCATION</w:t>
                  </w:r>
                </w:p>
              </w:tc>
            </w:tr>
          </w:tbl>
          <w:p w14:paraId="331689C9" w14:textId="77777777" w:rsidR="006932C5" w:rsidRPr="00F95B78" w:rsidRDefault="006932C5" w:rsidP="006932C5">
            <w:pPr>
              <w:pStyle w:val="Heading1"/>
              <w:spacing w:line="240" w:lineRule="exact"/>
              <w:outlineLvl w:val="0"/>
            </w:pPr>
          </w:p>
          <w:p w14:paraId="02B0B58C" w14:textId="77777777" w:rsidR="00B9683E" w:rsidRPr="00F95B78" w:rsidRDefault="00B9683E" w:rsidP="003363A6">
            <w:pPr>
              <w:rPr>
                <w:color w:val="0097B1"/>
                <w:lang w:val="en-GB"/>
              </w:rPr>
            </w:pPr>
          </w:p>
        </w:tc>
        <w:tc>
          <w:tcPr>
            <w:tcW w:w="3594" w:type="dxa"/>
            <w:gridSpan w:val="2"/>
            <w:shd w:val="clear" w:color="auto" w:fill="auto"/>
            <w:vAlign w:val="center"/>
          </w:tcPr>
          <w:tbl>
            <w:tblPr>
              <w:tblStyle w:val="TableGrid"/>
              <w:tblW w:w="0" w:type="auto"/>
              <w:tblLayout w:type="fixed"/>
              <w:tblLook w:val="04A0" w:firstRow="1" w:lastRow="0" w:firstColumn="1" w:lastColumn="0" w:noHBand="0" w:noVBand="1"/>
              <w:tblDescription w:val="_hobbyswrapper"/>
            </w:tblPr>
            <w:tblGrid>
              <w:gridCol w:w="3362"/>
            </w:tblGrid>
            <w:tr w:rsidR="006932C5" w:rsidRPr="00754878" w14:paraId="680B437E" w14:textId="77777777" w:rsidTr="006932C5">
              <w:tc>
                <w:tcPr>
                  <w:tcW w:w="3362" w:type="dxa"/>
                  <w:tcBorders>
                    <w:top w:val="nil"/>
                    <w:left w:val="nil"/>
                    <w:bottom w:val="nil"/>
                    <w:right w:val="nil"/>
                  </w:tcBorders>
                </w:tcPr>
                <w:p w14:paraId="503160F3" w14:textId="77777777" w:rsidR="006932C5" w:rsidRDefault="006932C5" w:rsidP="00346E47">
                  <w:pPr>
                    <w:pStyle w:val="Heading1"/>
                    <w:framePr w:hSpace="141" w:wrap="around" w:vAnchor="text" w:hAnchor="margin" w:y="-291"/>
                    <w:spacing w:line="240" w:lineRule="exact"/>
                    <w:suppressOverlap/>
                    <w:outlineLvl w:val="0"/>
                  </w:pPr>
                </w:p>
                <w:p w14:paraId="116120C0" w14:textId="77777777" w:rsidR="006932C5" w:rsidRPr="00101FFA" w:rsidRDefault="006932C5" w:rsidP="00346E47">
                  <w:pPr>
                    <w:pStyle w:val="Kopje10ptbold"/>
                    <w:framePr w:hSpace="141" w:wrap="around" w:vAnchor="text" w:hAnchor="margin" w:y="-291"/>
                    <w:suppressOverlap/>
                    <w:rPr>
                      <w:color w:val="075E78"/>
                      <w:lang w:val="en-GB"/>
                    </w:rPr>
                  </w:pPr>
                  <w:r w:rsidRPr="00101FFA">
                    <w:rPr>
                      <w:color w:val="075E78"/>
                      <w:lang w:val="en-GB"/>
                    </w:rPr>
                    <w:t>HOBBY</w:t>
                  </w:r>
                </w:p>
                <w:p w14:paraId="56322164" w14:textId="77777777" w:rsidR="005B5136" w:rsidRDefault="005B5136" w:rsidP="00346E47">
                  <w:pPr>
                    <w:framePr w:hSpace="141" w:wrap="around" w:vAnchor="text" w:hAnchor="margin" w:y="-291"/>
                    <w:suppressOverlap/>
                    <w:rPr>
                      <w:b/>
                      <w:sz w:val="14"/>
                      <w:szCs w:val="14"/>
                      <w:lang w:val="en-GB"/>
                    </w:rPr>
                  </w:pPr>
                  <w:r w:rsidRPr="00754878">
                    <w:rPr>
                      <w:lang w:val="en-US"/>
                    </w:rPr>
                    <w:t>Playing chess, reading books</w:t>
                  </w:r>
                </w:p>
                <w:p w14:paraId="5C37E9A5" w14:textId="77777777" w:rsidR="006932C5" w:rsidRDefault="006932C5" w:rsidP="00346E47">
                  <w:pPr>
                    <w:pStyle w:val="Heading1"/>
                    <w:framePr w:hSpace="141" w:wrap="around" w:vAnchor="text" w:hAnchor="margin" w:y="-291"/>
                    <w:spacing w:line="240" w:lineRule="exact"/>
                    <w:suppressOverlap/>
                    <w:outlineLvl w:val="0"/>
                    <w:rPr>
                      <w:color w:val="FFFFFF" w:themeColor="background1"/>
                    </w:rPr>
                  </w:pPr>
                </w:p>
              </w:tc>
            </w:tr>
          </w:tbl>
          <w:p w14:paraId="13292FD6" w14:textId="77777777" w:rsidR="00B9683E" w:rsidRPr="00F95B78" w:rsidRDefault="00B9683E" w:rsidP="006932C5">
            <w:pPr>
              <w:pStyle w:val="Heading1"/>
              <w:spacing w:line="240" w:lineRule="exact"/>
              <w:outlineLvl w:val="0"/>
            </w:pPr>
            <w:r w:rsidRPr="00F95B78">
              <w:rPr>
                <w:color w:val="FFFFFF" w:themeColor="background1"/>
              </w:rPr>
              <w:t>OCATION</w:t>
            </w:r>
          </w:p>
        </w:tc>
      </w:tr>
      <w:tr w:rsidR="00B9683E" w:rsidRPr="00754878" w14:paraId="3BAF0651" w14:textId="77777777" w:rsidTr="009368B1">
        <w:trPr>
          <w:trHeight w:hRule="exact" w:val="170"/>
        </w:trPr>
        <w:tc>
          <w:tcPr>
            <w:tcW w:w="709" w:type="dxa"/>
            <w:shd w:val="clear" w:color="auto" w:fill="auto"/>
          </w:tcPr>
          <w:p w14:paraId="273A6481" w14:textId="77777777" w:rsidR="00B9683E" w:rsidRPr="00D8121C" w:rsidRDefault="00B9683E" w:rsidP="003363A6">
            <w:pPr>
              <w:pStyle w:val="ICTCVToolSkillstabel"/>
            </w:pPr>
          </w:p>
        </w:tc>
        <w:tc>
          <w:tcPr>
            <w:tcW w:w="1559" w:type="dxa"/>
            <w:shd w:val="clear" w:color="auto" w:fill="auto"/>
            <w:tcMar>
              <w:top w:w="113" w:type="dxa"/>
              <w:bottom w:w="113" w:type="dxa"/>
            </w:tcMar>
            <w:vAlign w:val="center"/>
          </w:tcPr>
          <w:p w14:paraId="062E6FC0" w14:textId="77777777" w:rsidR="00B9683E" w:rsidRPr="00D8121C" w:rsidRDefault="00B9683E" w:rsidP="003363A6">
            <w:pPr>
              <w:pStyle w:val="ICTCVToolSkillstabel"/>
            </w:pPr>
          </w:p>
        </w:tc>
        <w:tc>
          <w:tcPr>
            <w:tcW w:w="2127" w:type="dxa"/>
            <w:shd w:val="clear" w:color="auto" w:fill="auto"/>
            <w:noWrap/>
            <w:tcMar>
              <w:top w:w="113" w:type="dxa"/>
              <w:bottom w:w="113" w:type="dxa"/>
            </w:tcMar>
          </w:tcPr>
          <w:p w14:paraId="3E81C5C8" w14:textId="77777777" w:rsidR="00B9683E" w:rsidRPr="008376C0" w:rsidRDefault="00B9683E" w:rsidP="003363A6">
            <w:pPr>
              <w:pStyle w:val="ICTCVToolSkillstabel"/>
            </w:pPr>
          </w:p>
        </w:tc>
        <w:tc>
          <w:tcPr>
            <w:tcW w:w="5011" w:type="dxa"/>
            <w:gridSpan w:val="3"/>
            <w:shd w:val="clear" w:color="auto" w:fill="auto"/>
            <w:noWrap/>
            <w:tcMar>
              <w:top w:w="113" w:type="dxa"/>
              <w:bottom w:w="113" w:type="dxa"/>
            </w:tcMar>
          </w:tcPr>
          <w:tbl>
            <w:tblPr>
              <w:tblStyle w:val="TableGrid"/>
              <w:tblW w:w="0" w:type="auto"/>
              <w:tblLayout w:type="fixed"/>
              <w:tblLook w:val="04A0" w:firstRow="1" w:lastRow="0" w:firstColumn="1" w:lastColumn="0" w:noHBand="0" w:noVBand="1"/>
              <w:tblDescription w:val="_goalswrapperUpper"/>
            </w:tblPr>
            <w:tblGrid>
              <w:gridCol w:w="4779"/>
            </w:tblGrid>
            <w:tr w:rsidR="00532486" w:rsidRPr="00754878" w14:paraId="332325D1" w14:textId="77777777" w:rsidTr="00532486">
              <w:tc>
                <w:tcPr>
                  <w:tcW w:w="4779" w:type="dxa"/>
                  <w:tcBorders>
                    <w:top w:val="nil"/>
                    <w:left w:val="nil"/>
                    <w:bottom w:val="nil"/>
                    <w:right w:val="nil"/>
                  </w:tcBorders>
                </w:tcPr>
                <w:p w14:paraId="138D69DE" w14:textId="77777777" w:rsidR="00532486" w:rsidRDefault="00532486" w:rsidP="00346E47">
                  <w:pPr>
                    <w:framePr w:hSpace="141" w:wrap="around" w:vAnchor="text" w:hAnchor="margin" w:y="-291"/>
                    <w:suppressOverlap/>
                    <w:rPr>
                      <w:color w:val="0097B1"/>
                      <w:lang w:val="en-GB"/>
                    </w:rPr>
                  </w:pPr>
                </w:p>
              </w:tc>
            </w:tr>
          </w:tbl>
          <w:p w14:paraId="666E974B" w14:textId="77777777" w:rsidR="00B9683E" w:rsidRPr="0093553E" w:rsidRDefault="00B9683E" w:rsidP="003363A6">
            <w:pPr>
              <w:rPr>
                <w:color w:val="0097B1"/>
                <w:lang w:val="en-GB"/>
              </w:rPr>
            </w:pPr>
          </w:p>
        </w:tc>
      </w:tr>
      <w:tr w:rsidR="00B9683E" w:rsidRPr="00754878" w14:paraId="41EB3619" w14:textId="77777777" w:rsidTr="009368B1">
        <w:trPr>
          <w:trHeight w:val="924"/>
        </w:trPr>
        <w:tc>
          <w:tcPr>
            <w:tcW w:w="709" w:type="dxa"/>
            <w:shd w:val="clear" w:color="auto" w:fill="auto"/>
          </w:tcPr>
          <w:p w14:paraId="449224BF" w14:textId="77777777" w:rsidR="00B9683E" w:rsidRPr="008376C0" w:rsidRDefault="00680F8C" w:rsidP="003363A6">
            <w:pPr>
              <w:pStyle w:val="KopjeICTCVTool"/>
              <w:framePr w:hSpace="0" w:wrap="auto" w:vAnchor="margin" w:hAnchor="text" w:yAlign="inline"/>
              <w:suppressOverlap w:val="0"/>
              <w:rPr>
                <w:noProof/>
              </w:rPr>
            </w:pPr>
            <w:r>
              <w:rPr>
                <w:noProof/>
              </w:rPr>
              <w:drawing>
                <wp:anchor distT="0" distB="0" distL="114300" distR="114300" simplePos="0" relativeHeight="251751424" behindDoc="0" locked="0" layoutInCell="1" allowOverlap="1" wp14:anchorId="0D299595" wp14:editId="0F5C1D5E">
                  <wp:simplePos x="0" y="0"/>
                  <wp:positionH relativeFrom="column">
                    <wp:posOffset>-41275</wp:posOffset>
                  </wp:positionH>
                  <wp:positionV relativeFrom="paragraph">
                    <wp:posOffset>1270</wp:posOffset>
                  </wp:positionV>
                  <wp:extent cx="417830" cy="411480"/>
                  <wp:effectExtent l="0" t="0" r="1270" b="7620"/>
                  <wp:wrapThrough wrapText="bothSides">
                    <wp:wrapPolygon edited="0">
                      <wp:start x="0" y="0"/>
                      <wp:lineTo x="0" y="21000"/>
                      <wp:lineTo x="20681" y="21000"/>
                      <wp:lineTo x="20681" y="0"/>
                      <wp:lineTo x="0" y="0"/>
                    </wp:wrapPolygon>
                  </wp:wrapThrough>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7830" cy="411480"/>
                          </a:xfrm>
                          <a:prstGeom prst="rect">
                            <a:avLst/>
                          </a:prstGeom>
                        </pic:spPr>
                      </pic:pic>
                    </a:graphicData>
                  </a:graphic>
                  <wp14:sizeRelH relativeFrom="margin">
                    <wp14:pctWidth>0</wp14:pctWidth>
                  </wp14:sizeRelH>
                  <wp14:sizeRelV relativeFrom="margin">
                    <wp14:pctHeight>0</wp14:pctHeight>
                  </wp14:sizeRelV>
                </wp:anchor>
              </w:drawing>
            </w:r>
          </w:p>
        </w:tc>
        <w:tc>
          <w:tcPr>
            <w:tcW w:w="8697" w:type="dxa"/>
            <w:gridSpan w:val="5"/>
            <w:shd w:val="clear" w:color="auto" w:fill="auto"/>
            <w:tcMar>
              <w:top w:w="113" w:type="dxa"/>
              <w:left w:w="108" w:type="dxa"/>
              <w:bottom w:w="113" w:type="dxa"/>
            </w:tcMar>
          </w:tcPr>
          <w:tbl>
            <w:tblPr>
              <w:tblStyle w:val="TableGrid"/>
              <w:tblpPr w:leftFromText="180" w:rightFromText="180" w:vertAnchor="text" w:tblpX="-142" w:tblpY="1"/>
              <w:tblOverlap w:val="never"/>
              <w:tblW w:w="8789" w:type="dxa"/>
              <w:tblLayout w:type="fixed"/>
              <w:tblLook w:val="04A0" w:firstRow="1" w:lastRow="0" w:firstColumn="1" w:lastColumn="0" w:noHBand="0" w:noVBand="1"/>
              <w:tblDescription w:val="_goalswrapper"/>
            </w:tblPr>
            <w:tblGrid>
              <w:gridCol w:w="8789"/>
            </w:tblGrid>
            <w:tr w:rsidR="00591300" w:rsidRPr="00754878" w14:paraId="18F1F24A" w14:textId="77777777" w:rsidTr="00A92ECD">
              <w:trPr>
                <w:trHeight w:val="851"/>
              </w:trPr>
              <w:tc>
                <w:tcPr>
                  <w:tcW w:w="8789" w:type="dxa"/>
                  <w:tcBorders>
                    <w:top w:val="nil"/>
                    <w:left w:val="nil"/>
                    <w:bottom w:val="nil"/>
                    <w:right w:val="nil"/>
                  </w:tcBorders>
                </w:tcPr>
                <w:p w14:paraId="35988CA1" w14:textId="77777777" w:rsidR="00591300" w:rsidRPr="00101FFA" w:rsidRDefault="000164A8" w:rsidP="00803C74">
                  <w:pPr>
                    <w:pStyle w:val="Kopje10ptbold"/>
                    <w:rPr>
                      <w:color w:val="075E78"/>
                      <w:lang w:val="en-GB"/>
                    </w:rPr>
                  </w:pPr>
                  <w:r w:rsidRPr="00101FFA">
                    <w:rPr>
                      <w:color w:val="075E78"/>
                      <w:lang w:val="en-GB"/>
                    </w:rPr>
                    <w:t>PERSONAL GOALS</w:t>
                  </w:r>
                </w:p>
                <w:p w14:paraId="3857BCC7" w14:textId="77777777" w:rsidR="0032663A" w:rsidRPr="0032663A" w:rsidRDefault="0032663A" w:rsidP="00803C74">
                  <w:pPr>
                    <w:rPr>
                      <w:b/>
                      <w:sz w:val="14"/>
                      <w:szCs w:val="14"/>
                      <w:lang w:val="en-GB"/>
                    </w:rPr>
                  </w:pPr>
                  <w:r w:rsidRPr="00754878">
                    <w:rPr>
                      <w:lang w:val="en-US"/>
                    </w:rPr>
                    <w:t>1.Improve my technical skills</w:t>
                  </w:r>
                  <w:r w:rsidRPr="00754878">
                    <w:rPr>
                      <w:lang w:val="en-US"/>
                    </w:rPr>
                    <w:br/>
                    <w:t>2.Help or influence other team members in solving their problems optimally.</w:t>
                  </w:r>
                </w:p>
              </w:tc>
            </w:tr>
          </w:tbl>
          <w:p w14:paraId="14E8CC1D" w14:textId="77777777" w:rsidR="00B9683E" w:rsidRPr="00F95B78" w:rsidRDefault="00B9683E" w:rsidP="003363A6">
            <w:pPr>
              <w:ind w:left="-67"/>
              <w:rPr>
                <w:color w:val="0097B1"/>
                <w:lang w:val="en-GB"/>
              </w:rPr>
            </w:pPr>
          </w:p>
        </w:tc>
      </w:tr>
      <w:tr w:rsidR="00B9683E" w:rsidRPr="00754878" w14:paraId="76373790" w14:textId="77777777" w:rsidTr="009368B1">
        <w:trPr>
          <w:trHeight w:hRule="exact" w:val="170"/>
        </w:trPr>
        <w:tc>
          <w:tcPr>
            <w:tcW w:w="709" w:type="dxa"/>
            <w:shd w:val="clear" w:color="auto" w:fill="auto"/>
          </w:tcPr>
          <w:p w14:paraId="77873472" w14:textId="77777777" w:rsidR="00B9683E" w:rsidRPr="00F95B78" w:rsidRDefault="00B9683E" w:rsidP="003363A6">
            <w:pPr>
              <w:pStyle w:val="ICTCVToolSkillstabel"/>
              <w:spacing w:before="0" w:after="0"/>
              <w:jc w:val="left"/>
            </w:pPr>
          </w:p>
        </w:tc>
        <w:tc>
          <w:tcPr>
            <w:tcW w:w="1559" w:type="dxa"/>
            <w:shd w:val="clear" w:color="auto" w:fill="auto"/>
            <w:tcMar>
              <w:top w:w="113" w:type="dxa"/>
              <w:bottom w:w="113" w:type="dxa"/>
            </w:tcMar>
            <w:vAlign w:val="center"/>
          </w:tcPr>
          <w:p w14:paraId="18F3F1AD" w14:textId="77777777" w:rsidR="00B9683E" w:rsidRPr="00F95B78" w:rsidRDefault="00B9683E" w:rsidP="003363A6">
            <w:pPr>
              <w:pStyle w:val="ICTCVToolSkillstabel"/>
              <w:spacing w:before="0" w:after="0"/>
              <w:jc w:val="left"/>
            </w:pPr>
          </w:p>
        </w:tc>
        <w:tc>
          <w:tcPr>
            <w:tcW w:w="2127" w:type="dxa"/>
            <w:shd w:val="clear" w:color="auto" w:fill="auto"/>
            <w:noWrap/>
            <w:tcMar>
              <w:top w:w="113" w:type="dxa"/>
              <w:bottom w:w="113" w:type="dxa"/>
            </w:tcMar>
          </w:tcPr>
          <w:p w14:paraId="618B41DA" w14:textId="77777777" w:rsidR="00B9683E" w:rsidRPr="00F95B78" w:rsidRDefault="00B9683E" w:rsidP="003363A6">
            <w:pPr>
              <w:pStyle w:val="ICTCVToolSkillstabel"/>
              <w:rPr>
                <w:noProof/>
              </w:rPr>
            </w:pPr>
          </w:p>
        </w:tc>
        <w:tc>
          <w:tcPr>
            <w:tcW w:w="5011" w:type="dxa"/>
            <w:gridSpan w:val="3"/>
            <w:shd w:val="clear" w:color="auto" w:fill="auto"/>
            <w:noWrap/>
            <w:tcMar>
              <w:top w:w="113" w:type="dxa"/>
              <w:bottom w:w="113"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motivationwrapperUpper"/>
            </w:tblPr>
            <w:tblGrid>
              <w:gridCol w:w="4779"/>
            </w:tblGrid>
            <w:tr w:rsidR="00532486" w:rsidRPr="00754878" w14:paraId="23DBC016" w14:textId="77777777" w:rsidTr="00532486">
              <w:tc>
                <w:tcPr>
                  <w:tcW w:w="4779" w:type="dxa"/>
                </w:tcPr>
                <w:p w14:paraId="366A3764" w14:textId="77777777" w:rsidR="00532486" w:rsidRDefault="00532486" w:rsidP="00346E47">
                  <w:pPr>
                    <w:framePr w:hSpace="141" w:wrap="around" w:vAnchor="text" w:hAnchor="margin" w:y="-291"/>
                    <w:suppressOverlap/>
                    <w:rPr>
                      <w:color w:val="0097B1"/>
                      <w:lang w:val="en-GB"/>
                    </w:rPr>
                  </w:pPr>
                </w:p>
              </w:tc>
            </w:tr>
          </w:tbl>
          <w:p w14:paraId="4064CDC8" w14:textId="77777777" w:rsidR="00B9683E" w:rsidRPr="00F95B78" w:rsidRDefault="00B9683E" w:rsidP="003363A6">
            <w:pPr>
              <w:rPr>
                <w:color w:val="0097B1"/>
                <w:lang w:val="en-GB"/>
              </w:rPr>
            </w:pPr>
          </w:p>
        </w:tc>
      </w:tr>
      <w:tr w:rsidR="00B9683E" w:rsidRPr="00754878" w14:paraId="2DFBEE90" w14:textId="77777777" w:rsidTr="009368B1">
        <w:trPr>
          <w:trHeight w:val="924"/>
        </w:trPr>
        <w:tc>
          <w:tcPr>
            <w:tcW w:w="709" w:type="dxa"/>
            <w:shd w:val="clear" w:color="auto" w:fill="auto"/>
          </w:tcPr>
          <w:p w14:paraId="3F5B7B36" w14:textId="77777777" w:rsidR="00B9683E" w:rsidRPr="002E1B00" w:rsidRDefault="00680F8C" w:rsidP="003363A6">
            <w:pPr>
              <w:pStyle w:val="KopjeICTCVTool"/>
              <w:framePr w:hSpace="0" w:wrap="auto" w:vAnchor="margin" w:hAnchor="text" w:yAlign="inline"/>
              <w:suppressOverlap w:val="0"/>
            </w:pPr>
            <w:r>
              <w:rPr>
                <w:noProof/>
              </w:rPr>
              <w:drawing>
                <wp:anchor distT="0" distB="0" distL="114300" distR="114300" simplePos="0" relativeHeight="251750400" behindDoc="0" locked="0" layoutInCell="1" allowOverlap="1" wp14:anchorId="5BDF6761" wp14:editId="248DD1FA">
                  <wp:simplePos x="0" y="0"/>
                  <wp:positionH relativeFrom="column">
                    <wp:posOffset>-59690</wp:posOffset>
                  </wp:positionH>
                  <wp:positionV relativeFrom="paragraph">
                    <wp:posOffset>0</wp:posOffset>
                  </wp:positionV>
                  <wp:extent cx="434340" cy="434340"/>
                  <wp:effectExtent l="0" t="0" r="3810" b="3810"/>
                  <wp:wrapThrough wrapText="bothSides">
                    <wp:wrapPolygon edited="0">
                      <wp:start x="0" y="0"/>
                      <wp:lineTo x="0" y="20842"/>
                      <wp:lineTo x="20842" y="20842"/>
                      <wp:lineTo x="20842" y="0"/>
                      <wp:lineTo x="0" y="0"/>
                    </wp:wrapPolygon>
                  </wp:wrapThrough>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4340" cy="434340"/>
                          </a:xfrm>
                          <a:prstGeom prst="rect">
                            <a:avLst/>
                          </a:prstGeom>
                        </pic:spPr>
                      </pic:pic>
                    </a:graphicData>
                  </a:graphic>
                  <wp14:sizeRelH relativeFrom="margin">
                    <wp14:pctWidth>0</wp14:pctWidth>
                  </wp14:sizeRelH>
                  <wp14:sizeRelV relativeFrom="margin">
                    <wp14:pctHeight>0</wp14:pctHeight>
                  </wp14:sizeRelV>
                </wp:anchor>
              </w:drawing>
            </w:r>
          </w:p>
        </w:tc>
        <w:tc>
          <w:tcPr>
            <w:tcW w:w="8697" w:type="dxa"/>
            <w:gridSpan w:val="5"/>
            <w:shd w:val="clear" w:color="auto" w:fill="auto"/>
            <w:tcMar>
              <w:top w:w="113" w:type="dxa"/>
              <w:left w:w="108" w:type="dxa"/>
              <w:bottom w:w="113" w:type="dxa"/>
            </w:tcMar>
            <w:vAlign w:val="center"/>
          </w:tcPr>
          <w:tbl>
            <w:tblPr>
              <w:tblStyle w:val="TableGrid"/>
              <w:tblpPr w:leftFromText="180" w:rightFromText="180" w:vertAnchor="text" w:tblpX="-142" w:tblpY="1"/>
              <w:tblOverlap w:val="never"/>
              <w:tblW w:w="8789" w:type="dxa"/>
              <w:tblLayout w:type="fixed"/>
              <w:tblLook w:val="04A0" w:firstRow="1" w:lastRow="0" w:firstColumn="1" w:lastColumn="0" w:noHBand="0" w:noVBand="1"/>
              <w:tblDescription w:val="_motivationwrapper"/>
            </w:tblPr>
            <w:tblGrid>
              <w:gridCol w:w="8789"/>
            </w:tblGrid>
            <w:tr w:rsidR="00CA6DED" w:rsidRPr="00754878" w14:paraId="1719423B" w14:textId="77777777" w:rsidTr="00803C74">
              <w:trPr>
                <w:trHeight w:val="868"/>
              </w:trPr>
              <w:tc>
                <w:tcPr>
                  <w:tcW w:w="8789" w:type="dxa"/>
                  <w:tcBorders>
                    <w:top w:val="nil"/>
                    <w:left w:val="nil"/>
                    <w:bottom w:val="nil"/>
                    <w:right w:val="nil"/>
                  </w:tcBorders>
                </w:tcPr>
                <w:p w14:paraId="33928FAC" w14:textId="77777777" w:rsidR="00172A31" w:rsidRPr="00101FFA" w:rsidRDefault="00CA6DED" w:rsidP="00803C74">
                  <w:pPr>
                    <w:pStyle w:val="Kopje10ptbold"/>
                    <w:rPr>
                      <w:color w:val="075E78"/>
                      <w:lang w:val="en-GB"/>
                    </w:rPr>
                  </w:pPr>
                  <w:r w:rsidRPr="00101FFA">
                    <w:rPr>
                      <w:color w:val="075E78"/>
                      <w:lang w:val="en-GB"/>
                    </w:rPr>
                    <w:t>MOTIVATION</w:t>
                  </w:r>
                </w:p>
                <w:p w14:paraId="189E9726" w14:textId="77777777" w:rsidR="0032663A" w:rsidRPr="000E0C2E" w:rsidRDefault="0032663A" w:rsidP="00A92ECD">
                  <w:pPr>
                    <w:rPr>
                      <w:bCs/>
                      <w:sz w:val="14"/>
                      <w:szCs w:val="14"/>
                      <w:lang w:val="en-GB"/>
                    </w:rPr>
                  </w:pPr>
                  <w:r w:rsidRPr="00754878">
                    <w:rPr>
                      <w:bCs/>
                      <w:lang w:val="en-US"/>
                    </w:rPr>
                    <w:t xml:space="preserve">1.Solving complicated problems </w:t>
                  </w:r>
                  <w:r w:rsidRPr="00754878">
                    <w:rPr>
                      <w:bCs/>
                      <w:lang w:val="en-US"/>
                    </w:rPr>
                    <w:br/>
                    <w:t>2.Ensuring quality in the output work</w:t>
                  </w:r>
                </w:p>
              </w:tc>
            </w:tr>
          </w:tbl>
          <w:p w14:paraId="3F0E9877" w14:textId="77777777" w:rsidR="00B9683E" w:rsidRPr="00CD3C3F" w:rsidRDefault="00B9683E" w:rsidP="00CA6DED">
            <w:pPr>
              <w:pStyle w:val="KopjeICTCVTool"/>
              <w:framePr w:hSpace="0" w:wrap="auto" w:vAnchor="margin" w:hAnchor="text" w:yAlign="inline"/>
              <w:ind w:left="0" w:firstLine="0"/>
              <w:suppressOverlap w:val="0"/>
            </w:pPr>
          </w:p>
        </w:tc>
      </w:tr>
      <w:tr w:rsidR="00B9683E" w:rsidRPr="00754878" w14:paraId="19083C32" w14:textId="77777777" w:rsidTr="009368B1">
        <w:trPr>
          <w:trHeight w:hRule="exact" w:val="170"/>
        </w:trPr>
        <w:tc>
          <w:tcPr>
            <w:tcW w:w="709" w:type="dxa"/>
            <w:shd w:val="clear" w:color="auto" w:fill="auto"/>
          </w:tcPr>
          <w:p w14:paraId="34FBE248" w14:textId="77777777" w:rsidR="00B9683E" w:rsidRDefault="00B9683E" w:rsidP="003363A6">
            <w:pPr>
              <w:pStyle w:val="ICTCVToolSkillstabel"/>
              <w:spacing w:before="0" w:after="0"/>
              <w:jc w:val="left"/>
            </w:pPr>
          </w:p>
        </w:tc>
        <w:tc>
          <w:tcPr>
            <w:tcW w:w="1559" w:type="dxa"/>
            <w:shd w:val="clear" w:color="auto" w:fill="auto"/>
            <w:tcMar>
              <w:top w:w="113" w:type="dxa"/>
              <w:left w:w="227" w:type="dxa"/>
              <w:bottom w:w="113" w:type="dxa"/>
            </w:tcMar>
            <w:vAlign w:val="center"/>
          </w:tcPr>
          <w:p w14:paraId="3E24A113" w14:textId="77777777" w:rsidR="00B9683E" w:rsidRDefault="00B9683E" w:rsidP="003363A6">
            <w:pPr>
              <w:pStyle w:val="ICTCVToolSkillstabel"/>
              <w:spacing w:before="0" w:after="0"/>
              <w:jc w:val="left"/>
            </w:pPr>
          </w:p>
        </w:tc>
        <w:tc>
          <w:tcPr>
            <w:tcW w:w="2127" w:type="dxa"/>
            <w:shd w:val="clear" w:color="auto" w:fill="auto"/>
            <w:noWrap/>
            <w:tcMar>
              <w:top w:w="113" w:type="dxa"/>
              <w:bottom w:w="113" w:type="dxa"/>
            </w:tcMar>
          </w:tcPr>
          <w:p w14:paraId="1E44233B" w14:textId="77777777" w:rsidR="00B9683E" w:rsidRPr="008376C0" w:rsidRDefault="00B9683E" w:rsidP="003363A6">
            <w:pPr>
              <w:pStyle w:val="ICTCVToolSkillstabel"/>
              <w:rPr>
                <w:noProof/>
              </w:rPr>
            </w:pPr>
          </w:p>
        </w:tc>
        <w:tc>
          <w:tcPr>
            <w:tcW w:w="5011" w:type="dxa"/>
            <w:gridSpan w:val="3"/>
            <w:shd w:val="clear" w:color="auto" w:fill="auto"/>
            <w:noWrap/>
            <w:tcMar>
              <w:top w:w="113" w:type="dxa"/>
              <w:bottom w:w="113" w:type="dxa"/>
            </w:tcMar>
          </w:tcPr>
          <w:tbl>
            <w:tblPr>
              <w:tblStyle w:val="TableGrid"/>
              <w:tblW w:w="0" w:type="auto"/>
              <w:tblLayout w:type="fixed"/>
              <w:tblLook w:val="04A0" w:firstRow="1" w:lastRow="0" w:firstColumn="1" w:lastColumn="0" w:noHBand="0" w:noVBand="1"/>
              <w:tblDescription w:val="_experiencewrapperUpper"/>
            </w:tblPr>
            <w:tblGrid>
              <w:gridCol w:w="4779"/>
            </w:tblGrid>
            <w:tr w:rsidR="00DE0C82" w:rsidRPr="00754878" w14:paraId="55703B50" w14:textId="77777777" w:rsidTr="00DE0C82">
              <w:tc>
                <w:tcPr>
                  <w:tcW w:w="4779" w:type="dxa"/>
                  <w:tcBorders>
                    <w:top w:val="nil"/>
                    <w:left w:val="nil"/>
                    <w:bottom w:val="nil"/>
                    <w:right w:val="nil"/>
                  </w:tcBorders>
                </w:tcPr>
                <w:p w14:paraId="3708534B" w14:textId="77777777" w:rsidR="00DE0C82" w:rsidRDefault="00DE0C82" w:rsidP="00346E47">
                  <w:pPr>
                    <w:framePr w:hSpace="141" w:wrap="around" w:vAnchor="text" w:hAnchor="margin" w:y="-291"/>
                    <w:suppressOverlap/>
                    <w:rPr>
                      <w:color w:val="0097B1"/>
                      <w:lang w:val="en-GB"/>
                    </w:rPr>
                  </w:pPr>
                </w:p>
              </w:tc>
            </w:tr>
          </w:tbl>
          <w:p w14:paraId="4DA04873" w14:textId="77777777" w:rsidR="00B9683E" w:rsidRPr="00CD3C3F" w:rsidRDefault="00B9683E" w:rsidP="003363A6">
            <w:pPr>
              <w:rPr>
                <w:color w:val="0097B1"/>
                <w:lang w:val="en-GB"/>
              </w:rPr>
            </w:pPr>
          </w:p>
        </w:tc>
      </w:tr>
      <w:tr w:rsidR="00B9683E" w:rsidRPr="00754878" w14:paraId="0D1C340A" w14:textId="77777777" w:rsidTr="009368B1">
        <w:trPr>
          <w:trHeight w:val="924"/>
        </w:trPr>
        <w:tc>
          <w:tcPr>
            <w:tcW w:w="709" w:type="dxa"/>
            <w:shd w:val="clear" w:color="auto" w:fill="auto"/>
          </w:tcPr>
          <w:p w14:paraId="6BFA0A86" w14:textId="77777777" w:rsidR="00B9683E" w:rsidRPr="002E1B00" w:rsidRDefault="00680F8C" w:rsidP="003363A6">
            <w:pPr>
              <w:pStyle w:val="KopjeICTCVTool"/>
              <w:framePr w:hSpace="0" w:wrap="auto" w:vAnchor="margin" w:hAnchor="text" w:yAlign="inline"/>
              <w:suppressOverlap w:val="0"/>
            </w:pPr>
            <w:r>
              <w:rPr>
                <w:noProof/>
              </w:rPr>
              <w:drawing>
                <wp:anchor distT="0" distB="0" distL="114300" distR="114300" simplePos="0" relativeHeight="251748352" behindDoc="0" locked="0" layoutInCell="1" allowOverlap="1" wp14:anchorId="6FBD2036" wp14:editId="4589A0E4">
                  <wp:simplePos x="0" y="0"/>
                  <wp:positionH relativeFrom="column">
                    <wp:posOffset>-41910</wp:posOffset>
                  </wp:positionH>
                  <wp:positionV relativeFrom="paragraph">
                    <wp:posOffset>12700</wp:posOffset>
                  </wp:positionV>
                  <wp:extent cx="419100" cy="424815"/>
                  <wp:effectExtent l="0" t="0" r="0" b="0"/>
                  <wp:wrapThrough wrapText="bothSides">
                    <wp:wrapPolygon edited="0">
                      <wp:start x="0" y="0"/>
                      <wp:lineTo x="0" y="20341"/>
                      <wp:lineTo x="20618" y="20341"/>
                      <wp:lineTo x="20618" y="0"/>
                      <wp:lineTo x="0" y="0"/>
                    </wp:wrapPolygon>
                  </wp:wrapThrough>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00" cy="424815"/>
                          </a:xfrm>
                          <a:prstGeom prst="rect">
                            <a:avLst/>
                          </a:prstGeom>
                        </pic:spPr>
                      </pic:pic>
                    </a:graphicData>
                  </a:graphic>
                  <wp14:sizeRelH relativeFrom="margin">
                    <wp14:pctWidth>0</wp14:pctWidth>
                  </wp14:sizeRelH>
                  <wp14:sizeRelV relativeFrom="margin">
                    <wp14:pctHeight>0</wp14:pctHeight>
                  </wp14:sizeRelV>
                </wp:anchor>
              </w:drawing>
            </w:r>
          </w:p>
        </w:tc>
        <w:tc>
          <w:tcPr>
            <w:tcW w:w="8697" w:type="dxa"/>
            <w:gridSpan w:val="5"/>
            <w:shd w:val="clear" w:color="auto" w:fill="auto"/>
            <w:tcMar>
              <w:top w:w="113" w:type="dxa"/>
              <w:left w:w="108" w:type="dxa"/>
              <w:bottom w:w="113" w:type="dxa"/>
            </w:tcMar>
          </w:tcPr>
          <w:tbl>
            <w:tblPr>
              <w:tblStyle w:val="TableGrid"/>
              <w:tblpPr w:leftFromText="180" w:rightFromText="180" w:vertAnchor="text" w:tblpX="-142" w:tblpY="1"/>
              <w:tblOverlap w:val="never"/>
              <w:tblW w:w="8789" w:type="dxa"/>
              <w:tblLayout w:type="fixed"/>
              <w:tblLook w:val="04A0" w:firstRow="1" w:lastRow="0" w:firstColumn="1" w:lastColumn="0" w:noHBand="0" w:noVBand="1"/>
              <w:tblDescription w:val="_experiencewrapper"/>
            </w:tblPr>
            <w:tblGrid>
              <w:gridCol w:w="8789"/>
            </w:tblGrid>
            <w:tr w:rsidR="00CA6DED" w:rsidRPr="00754878" w14:paraId="35AEF27F" w14:textId="77777777" w:rsidTr="00A92ECD">
              <w:trPr>
                <w:trHeight w:val="851"/>
              </w:trPr>
              <w:tc>
                <w:tcPr>
                  <w:tcW w:w="8789" w:type="dxa"/>
                  <w:tcBorders>
                    <w:top w:val="nil"/>
                    <w:left w:val="nil"/>
                    <w:bottom w:val="nil"/>
                    <w:right w:val="nil"/>
                  </w:tcBorders>
                </w:tcPr>
                <w:p w14:paraId="7272B801" w14:textId="77777777" w:rsidR="00CA6DED" w:rsidRPr="00101FFA" w:rsidRDefault="00CA6DED" w:rsidP="00803C74">
                  <w:pPr>
                    <w:pStyle w:val="Kopje10ptbold"/>
                    <w:rPr>
                      <w:color w:val="075E78"/>
                      <w:lang w:val="en-GB"/>
                    </w:rPr>
                  </w:pPr>
                  <w:r w:rsidRPr="00101FFA">
                    <w:rPr>
                      <w:color w:val="075E78"/>
                      <w:lang w:val="en-GB"/>
                    </w:rPr>
                    <w:t>EXPERIENCE</w:t>
                  </w:r>
                </w:p>
                <w:p w14:paraId="3609EBFC" w14:textId="77777777" w:rsidR="0032663A" w:rsidRPr="000E0C2E" w:rsidRDefault="0032663A" w:rsidP="00A92ECD">
                  <w:pPr>
                    <w:rPr>
                      <w:bCs/>
                      <w:color w:val="0097B1"/>
                      <w:lang w:val="en-GB"/>
                    </w:rPr>
                  </w:pPr>
                  <w:r w:rsidRPr="00754878">
                    <w:rPr>
                      <w:bCs/>
                      <w:lang w:val="en-US"/>
                    </w:rPr>
                    <w:t xml:space="preserve">1. 13 year of professional experience working as software developer. </w:t>
                  </w:r>
                  <w:r w:rsidRPr="00754878">
                    <w:rPr>
                      <w:bCs/>
                      <w:lang w:val="en-US"/>
                    </w:rPr>
                    <w:br/>
                    <w:t xml:space="preserve">2. Contributed in all phases of Software Development Life cycle of a product. </w:t>
                  </w:r>
                  <w:r w:rsidRPr="00754878">
                    <w:rPr>
                      <w:bCs/>
                      <w:lang w:val="en-US"/>
                    </w:rPr>
                    <w:br/>
                    <w:t xml:space="preserve">3. Experience working for startup's as well as reputed software companies. </w:t>
                  </w:r>
                  <w:r w:rsidRPr="00754878">
                    <w:rPr>
                      <w:bCs/>
                      <w:lang w:val="en-US"/>
                    </w:rPr>
                    <w:br/>
                    <w:t xml:space="preserve">4. Flexible according to required circumstances : working as a single contributor OR in establishing teams OR contributing in established teams. </w:t>
                  </w:r>
                  <w:r w:rsidRPr="00754878">
                    <w:rPr>
                      <w:bCs/>
                      <w:lang w:val="en-US"/>
                    </w:rPr>
                    <w:br/>
                    <w:t>5. Excellent problem solving and analytical skills</w:t>
                  </w:r>
                  <w:r w:rsidRPr="00754878">
                    <w:rPr>
                      <w:bCs/>
                      <w:lang w:val="en-US"/>
                    </w:rPr>
                    <w:br/>
                    <w:t xml:space="preserve">6. Good at designing software using Object oriented principles, design patterns, UML diagrams. </w:t>
                  </w:r>
                  <w:r w:rsidRPr="00754878">
                    <w:rPr>
                      <w:bCs/>
                      <w:lang w:val="en-US"/>
                    </w:rPr>
                    <w:br/>
                    <w:t>7. Debugging &amp; resolving problems in complex software</w:t>
                  </w:r>
                  <w:r w:rsidRPr="00754878">
                    <w:rPr>
                      <w:bCs/>
                      <w:lang w:val="en-US"/>
                    </w:rPr>
                    <w:br/>
                    <w:t xml:space="preserve">8. Designed and developed software involving multiple threads </w:t>
                  </w:r>
                  <w:r w:rsidRPr="00754878">
                    <w:rPr>
                      <w:bCs/>
                      <w:lang w:val="en-US"/>
                    </w:rPr>
                    <w:br/>
                    <w:t>9. Hands on using Qt frame work for design &amp; developing User interfaces.</w:t>
                  </w:r>
                  <w:r w:rsidRPr="00754878">
                    <w:rPr>
                      <w:bCs/>
                      <w:lang w:val="en-US"/>
                    </w:rPr>
                    <w:br/>
                    <w:t>10. Practical knowledge on Artificial intelligence and Machine Learning using Matplotlib, Scikit learn, Pandas</w:t>
                  </w:r>
                  <w:r w:rsidRPr="00754878">
                    <w:rPr>
                      <w:bCs/>
                      <w:lang w:val="en-US"/>
                    </w:rPr>
                    <w:br/>
                    <w:t>11. Basic knowledge about Natural language processing using NLTK and deep learning using Keras</w:t>
                  </w:r>
                </w:p>
              </w:tc>
            </w:tr>
          </w:tbl>
          <w:p w14:paraId="1399C4B6" w14:textId="77777777" w:rsidR="00B9683E" w:rsidRPr="00834C8B" w:rsidRDefault="00B9683E" w:rsidP="003363A6">
            <w:pPr>
              <w:rPr>
                <w:color w:val="0097B1"/>
                <w:lang w:val="en-GB"/>
              </w:rPr>
            </w:pPr>
          </w:p>
        </w:tc>
      </w:tr>
      <w:tr w:rsidR="00B9683E" w:rsidRPr="00754878" w14:paraId="6F74F48E" w14:textId="77777777" w:rsidTr="009368B1">
        <w:trPr>
          <w:trHeight w:hRule="exact" w:val="170"/>
        </w:trPr>
        <w:tc>
          <w:tcPr>
            <w:tcW w:w="709" w:type="dxa"/>
            <w:shd w:val="clear" w:color="auto" w:fill="auto"/>
          </w:tcPr>
          <w:p w14:paraId="0E0526C6" w14:textId="77777777" w:rsidR="00B9683E" w:rsidRDefault="00B9683E" w:rsidP="003363A6">
            <w:pPr>
              <w:pStyle w:val="ICTCVToolSkillstabel"/>
              <w:spacing w:before="0" w:after="0"/>
              <w:jc w:val="left"/>
            </w:pPr>
          </w:p>
        </w:tc>
        <w:tc>
          <w:tcPr>
            <w:tcW w:w="1559" w:type="dxa"/>
            <w:shd w:val="clear" w:color="auto" w:fill="auto"/>
            <w:tcMar>
              <w:top w:w="113" w:type="dxa"/>
              <w:bottom w:w="113" w:type="dxa"/>
            </w:tcMar>
            <w:vAlign w:val="center"/>
          </w:tcPr>
          <w:p w14:paraId="76AD23D0" w14:textId="77777777" w:rsidR="00B9683E" w:rsidRDefault="00B9683E" w:rsidP="003363A6">
            <w:pPr>
              <w:pStyle w:val="ICTCVToolSkillstabel"/>
              <w:spacing w:before="0" w:after="0"/>
              <w:jc w:val="left"/>
            </w:pPr>
          </w:p>
        </w:tc>
        <w:tc>
          <w:tcPr>
            <w:tcW w:w="2127" w:type="dxa"/>
            <w:shd w:val="clear" w:color="auto" w:fill="auto"/>
            <w:noWrap/>
            <w:tcMar>
              <w:top w:w="113" w:type="dxa"/>
              <w:bottom w:w="113" w:type="dxa"/>
            </w:tcMar>
          </w:tcPr>
          <w:p w14:paraId="6B43D101" w14:textId="77777777" w:rsidR="00B9683E" w:rsidRPr="008376C0" w:rsidRDefault="00B9683E" w:rsidP="003363A6">
            <w:pPr>
              <w:pStyle w:val="ICTCVToolSkillstabel"/>
              <w:rPr>
                <w:noProof/>
              </w:rPr>
            </w:pPr>
          </w:p>
        </w:tc>
        <w:tc>
          <w:tcPr>
            <w:tcW w:w="5011" w:type="dxa"/>
            <w:gridSpan w:val="3"/>
            <w:shd w:val="clear" w:color="auto" w:fill="auto"/>
            <w:noWrap/>
            <w:tcMar>
              <w:top w:w="113" w:type="dxa"/>
              <w:bottom w:w="113" w:type="dxa"/>
            </w:tcMar>
          </w:tcPr>
          <w:tbl>
            <w:tblPr>
              <w:tblStyle w:val="TableGrid"/>
              <w:tblW w:w="0" w:type="auto"/>
              <w:tblLayout w:type="fixed"/>
              <w:tblLook w:val="04A0" w:firstRow="1" w:lastRow="0" w:firstColumn="1" w:lastColumn="0" w:noHBand="0" w:noVBand="1"/>
              <w:tblDescription w:val="_skillmatrixUpper"/>
            </w:tblPr>
            <w:tblGrid>
              <w:gridCol w:w="4779"/>
            </w:tblGrid>
            <w:tr w:rsidR="00382FE4" w:rsidRPr="00754878" w14:paraId="199E047F" w14:textId="77777777" w:rsidTr="00382FE4">
              <w:tc>
                <w:tcPr>
                  <w:tcW w:w="4779" w:type="dxa"/>
                  <w:tcBorders>
                    <w:top w:val="nil"/>
                    <w:left w:val="nil"/>
                    <w:bottom w:val="nil"/>
                    <w:right w:val="nil"/>
                  </w:tcBorders>
                </w:tcPr>
                <w:p w14:paraId="23B609AD" w14:textId="77777777" w:rsidR="00382FE4" w:rsidRDefault="00382FE4" w:rsidP="00346E47">
                  <w:pPr>
                    <w:framePr w:hSpace="141" w:wrap="around" w:vAnchor="text" w:hAnchor="margin" w:y="-291"/>
                    <w:suppressOverlap/>
                    <w:rPr>
                      <w:lang w:val="en-GB"/>
                    </w:rPr>
                  </w:pPr>
                </w:p>
              </w:tc>
            </w:tr>
          </w:tbl>
          <w:p w14:paraId="5E1F3D06" w14:textId="77777777" w:rsidR="00B9683E" w:rsidRPr="00A46828" w:rsidRDefault="00B9683E" w:rsidP="003363A6">
            <w:pPr>
              <w:rPr>
                <w:lang w:val="en-GB"/>
              </w:rPr>
            </w:pPr>
          </w:p>
        </w:tc>
      </w:tr>
      <w:tr w:rsidR="00B9683E" w:rsidRPr="00754878" w14:paraId="134B038C" w14:textId="77777777" w:rsidTr="009368B1">
        <w:trPr>
          <w:trHeight w:hRule="exact" w:val="170"/>
        </w:trPr>
        <w:tc>
          <w:tcPr>
            <w:tcW w:w="709" w:type="dxa"/>
            <w:shd w:val="clear" w:color="auto" w:fill="auto"/>
          </w:tcPr>
          <w:p w14:paraId="74D6E292" w14:textId="77777777" w:rsidR="00B9683E" w:rsidRPr="00DF2D75" w:rsidRDefault="00B9683E" w:rsidP="003363A6">
            <w:pPr>
              <w:pStyle w:val="ICTCVToolSkillstabel"/>
              <w:spacing w:before="0" w:after="0"/>
              <w:jc w:val="left"/>
            </w:pPr>
          </w:p>
        </w:tc>
        <w:tc>
          <w:tcPr>
            <w:tcW w:w="1559" w:type="dxa"/>
            <w:shd w:val="clear" w:color="auto" w:fill="auto"/>
            <w:tcMar>
              <w:top w:w="113" w:type="dxa"/>
              <w:bottom w:w="113" w:type="dxa"/>
            </w:tcMar>
            <w:vAlign w:val="center"/>
          </w:tcPr>
          <w:p w14:paraId="72BEE5F5" w14:textId="77777777" w:rsidR="00B9683E" w:rsidRPr="00DF2D75" w:rsidRDefault="00B9683E" w:rsidP="003363A6">
            <w:pPr>
              <w:pStyle w:val="ICTCVToolSkillstabel"/>
              <w:spacing w:before="0" w:after="0"/>
              <w:jc w:val="left"/>
            </w:pPr>
          </w:p>
        </w:tc>
        <w:tc>
          <w:tcPr>
            <w:tcW w:w="2127" w:type="dxa"/>
            <w:shd w:val="clear" w:color="auto" w:fill="auto"/>
            <w:noWrap/>
            <w:tcMar>
              <w:top w:w="113" w:type="dxa"/>
              <w:bottom w:w="113" w:type="dxa"/>
            </w:tcMar>
          </w:tcPr>
          <w:p w14:paraId="2088F000" w14:textId="77777777" w:rsidR="00B9683E" w:rsidRPr="00DF2D75" w:rsidRDefault="00B9683E" w:rsidP="003363A6">
            <w:pPr>
              <w:pStyle w:val="ICTCVToolSkillstabel"/>
              <w:spacing w:before="0" w:after="0"/>
              <w:rPr>
                <w:noProof/>
              </w:rPr>
            </w:pPr>
          </w:p>
        </w:tc>
        <w:tc>
          <w:tcPr>
            <w:tcW w:w="5011" w:type="dxa"/>
            <w:gridSpan w:val="3"/>
            <w:shd w:val="clear" w:color="auto" w:fill="auto"/>
            <w:noWrap/>
            <w:tcMar>
              <w:top w:w="113" w:type="dxa"/>
              <w:bottom w:w="113"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educationwrapperUpper"/>
            </w:tblPr>
            <w:tblGrid>
              <w:gridCol w:w="4779"/>
            </w:tblGrid>
            <w:tr w:rsidR="006932C5" w:rsidRPr="00754878" w14:paraId="09EAE3FE" w14:textId="77777777" w:rsidTr="006932C5">
              <w:tc>
                <w:tcPr>
                  <w:tcW w:w="4779" w:type="dxa"/>
                </w:tcPr>
                <w:p w14:paraId="406BFD8D" w14:textId="77777777" w:rsidR="006932C5" w:rsidRDefault="006932C5" w:rsidP="00346E47">
                  <w:pPr>
                    <w:framePr w:hSpace="141" w:wrap="around" w:vAnchor="text" w:hAnchor="margin" w:y="-291"/>
                    <w:suppressOverlap/>
                    <w:rPr>
                      <w:color w:val="0097B1"/>
                      <w:lang w:val="en-GB"/>
                    </w:rPr>
                  </w:pPr>
                </w:p>
              </w:tc>
            </w:tr>
          </w:tbl>
          <w:p w14:paraId="13392B9E" w14:textId="77777777" w:rsidR="00B9683E" w:rsidRPr="00DF2D75" w:rsidRDefault="00B9683E" w:rsidP="003363A6">
            <w:pPr>
              <w:rPr>
                <w:color w:val="0097B1"/>
                <w:lang w:val="en-GB"/>
              </w:rPr>
            </w:pPr>
          </w:p>
        </w:tc>
      </w:tr>
      <w:tr w:rsidR="00B9683E" w:rsidRPr="00754878" w14:paraId="7C64CCB0" w14:textId="77777777" w:rsidTr="009368B1">
        <w:trPr>
          <w:gridAfter w:val="1"/>
          <w:wAfter w:w="13" w:type="dxa"/>
          <w:trHeight w:val="924"/>
        </w:trPr>
        <w:tc>
          <w:tcPr>
            <w:tcW w:w="709" w:type="dxa"/>
            <w:shd w:val="clear" w:color="auto" w:fill="auto"/>
          </w:tcPr>
          <w:p w14:paraId="3FD3DFB6" w14:textId="77777777" w:rsidR="00B9683E" w:rsidRPr="00DF2D75" w:rsidRDefault="00A9351B" w:rsidP="00A9351B">
            <w:pPr>
              <w:pStyle w:val="ICTCVToolSkillstabel"/>
              <w:spacing w:before="0" w:after="0"/>
              <w:ind w:left="-85"/>
              <w:jc w:val="left"/>
            </w:pPr>
            <w:r>
              <w:rPr>
                <w:noProof/>
              </w:rPr>
              <w:drawing>
                <wp:inline distT="0" distB="0" distL="0" distR="0" wp14:anchorId="4BEE2C9C" wp14:editId="0B323817">
                  <wp:extent cx="396000" cy="396000"/>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inline>
              </w:drawing>
            </w:r>
          </w:p>
        </w:tc>
        <w:tc>
          <w:tcPr>
            <w:tcW w:w="8684" w:type="dxa"/>
            <w:gridSpan w:val="4"/>
            <w:shd w:val="clear" w:color="auto" w:fill="auto"/>
            <w:tcMar>
              <w:top w:w="113" w:type="dxa"/>
              <w:bottom w:w="113" w:type="dxa"/>
            </w:tcMar>
          </w:tcPr>
          <w:tbl>
            <w:tblPr>
              <w:tblStyle w:val="TableGrid"/>
              <w:tblpPr w:leftFromText="180" w:rightFromText="180" w:vertAnchor="text" w:tblpX="-133" w:tblpY="1"/>
              <w:tblOverlap w:val="never"/>
              <w:tblW w:w="8789" w:type="dxa"/>
              <w:tblLayout w:type="fixed"/>
              <w:tblLook w:val="04A0" w:firstRow="1" w:lastRow="0" w:firstColumn="1" w:lastColumn="0" w:noHBand="0" w:noVBand="1"/>
              <w:tblDescription w:val="_educationwrapper"/>
            </w:tblPr>
            <w:tblGrid>
              <w:gridCol w:w="8789"/>
            </w:tblGrid>
            <w:tr w:rsidR="006932C5" w:rsidRPr="00754878" w14:paraId="3E4B8DA7" w14:textId="77777777" w:rsidTr="00A92ECD">
              <w:trPr>
                <w:trHeight w:val="851"/>
              </w:trPr>
              <w:tc>
                <w:tcPr>
                  <w:tcW w:w="8789" w:type="dxa"/>
                  <w:tcBorders>
                    <w:top w:val="nil"/>
                    <w:left w:val="nil"/>
                    <w:bottom w:val="nil"/>
                    <w:right w:val="nil"/>
                  </w:tcBorders>
                </w:tcPr>
                <w:p w14:paraId="3E3A1864" w14:textId="77777777" w:rsidR="006932C5" w:rsidRPr="00101FFA" w:rsidRDefault="006932C5" w:rsidP="00803C74">
                  <w:pPr>
                    <w:pStyle w:val="Kopje10ptbold"/>
                    <w:rPr>
                      <w:color w:val="075E78"/>
                      <w:lang w:val="en-GB"/>
                    </w:rPr>
                  </w:pPr>
                  <w:r w:rsidRPr="00101FFA">
                    <w:rPr>
                      <w:color w:val="075E78"/>
                      <w:lang w:val="en-GB"/>
                    </w:rPr>
                    <w:t>EDUCATION</w:t>
                  </w:r>
                </w:p>
                <w:p w14:paraId="55C694E9" w14:textId="77777777" w:rsidR="006932C5" w:rsidRDefault="007D76B4" w:rsidP="00803C74">
                  <w:pPr>
                    <w:rPr>
                      <w:color w:val="0097B1"/>
                      <w:lang w:val="en-GB"/>
                    </w:rPr>
                  </w:pPr>
                  <w:r w:rsidRPr="00754878">
                    <w:rPr>
                      <w:lang w:val="en-US"/>
                    </w:rPr>
                    <w:t>Bachelors of Computer Science and Engineering</w:t>
                  </w:r>
                </w:p>
              </w:tc>
            </w:tr>
          </w:tbl>
          <w:p w14:paraId="738625CB" w14:textId="77777777" w:rsidR="00B9683E" w:rsidRPr="00CD3C3F" w:rsidRDefault="00B9683E" w:rsidP="003363A6">
            <w:pPr>
              <w:ind w:left="9"/>
              <w:rPr>
                <w:color w:val="0097B1"/>
                <w:lang w:val="en-GB"/>
              </w:rPr>
            </w:pPr>
          </w:p>
        </w:tc>
      </w:tr>
      <w:tr w:rsidR="00B9683E" w:rsidRPr="00754878" w14:paraId="2B083E37" w14:textId="77777777" w:rsidTr="009368B1">
        <w:trPr>
          <w:gridAfter w:val="1"/>
          <w:wAfter w:w="13" w:type="dxa"/>
          <w:trHeight w:hRule="exact" w:val="170"/>
        </w:trPr>
        <w:tc>
          <w:tcPr>
            <w:tcW w:w="709" w:type="dxa"/>
            <w:shd w:val="clear" w:color="auto" w:fill="auto"/>
          </w:tcPr>
          <w:p w14:paraId="420D642A" w14:textId="77777777" w:rsidR="00B9683E" w:rsidRPr="008376C0" w:rsidRDefault="00B9683E" w:rsidP="003363A6">
            <w:pPr>
              <w:pStyle w:val="ICTCVToolSkillstabel"/>
              <w:spacing w:before="0" w:after="0"/>
              <w:jc w:val="left"/>
              <w:rPr>
                <w:noProof/>
              </w:rPr>
            </w:pPr>
          </w:p>
        </w:tc>
        <w:tc>
          <w:tcPr>
            <w:tcW w:w="8684" w:type="dxa"/>
            <w:gridSpan w:val="4"/>
            <w:shd w:val="clear" w:color="auto" w:fill="auto"/>
            <w:tcMar>
              <w:top w:w="113" w:type="dxa"/>
              <w:bottom w:w="113" w:type="dxa"/>
            </w:tcMar>
            <w:vAlign w:val="center"/>
          </w:tcPr>
          <w:tbl>
            <w:tblPr>
              <w:tblStyle w:val="TableGrid"/>
              <w:tblW w:w="0" w:type="auto"/>
              <w:tblLayout w:type="fixed"/>
              <w:tblLook w:val="04A0" w:firstRow="1" w:lastRow="0" w:firstColumn="1" w:lastColumn="0" w:noHBand="0" w:noVBand="1"/>
              <w:tblDescription w:val="_lastemployersUpper"/>
            </w:tblPr>
            <w:tblGrid>
              <w:gridCol w:w="8458"/>
            </w:tblGrid>
            <w:tr w:rsidR="00382FE4" w:rsidRPr="00754878" w14:paraId="21EC1C00" w14:textId="77777777" w:rsidTr="00382FE4">
              <w:tc>
                <w:tcPr>
                  <w:tcW w:w="8458" w:type="dxa"/>
                  <w:tcBorders>
                    <w:top w:val="nil"/>
                    <w:left w:val="nil"/>
                    <w:bottom w:val="nil"/>
                    <w:right w:val="nil"/>
                  </w:tcBorders>
                </w:tcPr>
                <w:p w14:paraId="16C86C36" w14:textId="77777777" w:rsidR="00382FE4" w:rsidRDefault="00382FE4" w:rsidP="00346E47">
                  <w:pPr>
                    <w:framePr w:hSpace="141" w:wrap="around" w:vAnchor="text" w:hAnchor="margin" w:y="-291"/>
                    <w:suppressOverlap/>
                    <w:rPr>
                      <w:color w:val="0097B1"/>
                      <w:lang w:val="en-GB"/>
                    </w:rPr>
                  </w:pPr>
                </w:p>
              </w:tc>
            </w:tr>
          </w:tbl>
          <w:p w14:paraId="79FAF14E" w14:textId="77777777" w:rsidR="00B9683E" w:rsidRPr="009E71EE" w:rsidRDefault="00B9683E" w:rsidP="003363A6">
            <w:pPr>
              <w:rPr>
                <w:color w:val="0097B1"/>
                <w:lang w:val="en-GB"/>
              </w:rPr>
            </w:pPr>
          </w:p>
        </w:tc>
      </w:tr>
      <w:tr w:rsidR="00B9683E" w:rsidRPr="009E71EE" w14:paraId="2CB20D33" w14:textId="77777777" w:rsidTr="009368B1">
        <w:trPr>
          <w:gridAfter w:val="1"/>
          <w:wAfter w:w="13" w:type="dxa"/>
          <w:trHeight w:val="924"/>
        </w:trPr>
        <w:tc>
          <w:tcPr>
            <w:tcW w:w="709" w:type="dxa"/>
            <w:shd w:val="clear" w:color="auto" w:fill="auto"/>
          </w:tcPr>
          <w:p w14:paraId="764787A3" w14:textId="77777777" w:rsidR="00B9683E" w:rsidRDefault="00A9351B" w:rsidP="00A9351B">
            <w:pPr>
              <w:pStyle w:val="ICTCVToolSkillstabel"/>
              <w:spacing w:before="0" w:after="0"/>
              <w:ind w:left="-85"/>
              <w:jc w:val="left"/>
            </w:pPr>
            <w:bookmarkStart w:id="0" w:name="lastemployerswrapper"/>
            <w:bookmarkEnd w:id="0"/>
            <w:r>
              <w:rPr>
                <w:noProof/>
              </w:rPr>
              <w:drawing>
                <wp:inline distT="0" distB="0" distL="0" distR="0" wp14:anchorId="209E6E8C" wp14:editId="7903C06E">
                  <wp:extent cx="396000" cy="396000"/>
                  <wp:effectExtent l="0" t="0" r="4445" b="444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inline>
              </w:drawing>
            </w:r>
          </w:p>
        </w:tc>
        <w:tc>
          <w:tcPr>
            <w:tcW w:w="8684" w:type="dxa"/>
            <w:gridSpan w:val="4"/>
            <w:shd w:val="clear" w:color="auto" w:fill="auto"/>
            <w:tcMar>
              <w:top w:w="113" w:type="dxa"/>
              <w:bottom w:w="113" w:type="dxa"/>
            </w:tcMar>
            <w:vAlign w:val="center"/>
          </w:tcPr>
          <w:tbl>
            <w:tblPr>
              <w:tblStyle w:val="GridTable1Light-Accent6"/>
              <w:tblpPr w:leftFromText="141" w:rightFromText="141" w:vertAnchor="text" w:horzAnchor="margin" w:tblpX="-142" w:tblpY="-119"/>
              <w:tblOverlap w:val="never"/>
              <w:tblW w:w="8847"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lastemployers"/>
            </w:tblPr>
            <w:tblGrid>
              <w:gridCol w:w="2160"/>
              <w:gridCol w:w="3342"/>
              <w:gridCol w:w="3345"/>
            </w:tblGrid>
            <w:tr w:rsidR="00B9683E" w:rsidRPr="00031ED6" w14:paraId="7FC9229C" w14:textId="77777777" w:rsidTr="0012742D">
              <w:trPr>
                <w:cnfStyle w:val="100000000000" w:firstRow="1" w:lastRow="0" w:firstColumn="0" w:lastColumn="0" w:oddVBand="0" w:evenVBand="0" w:oddHBand="0" w:evenHBand="0" w:firstRowFirstColumn="0" w:firstRowLastColumn="0" w:lastRowFirstColumn="0" w:lastRowLastColumn="0"/>
                <w:trHeight w:val="340"/>
                <w:tblHeader/>
              </w:trPr>
              <w:tc>
                <w:tcPr>
                  <w:cnfStyle w:val="001000000000" w:firstRow="0" w:lastRow="0" w:firstColumn="1" w:lastColumn="0" w:oddVBand="0" w:evenVBand="0" w:oddHBand="0" w:evenHBand="0" w:firstRowFirstColumn="0" w:firstRowLastColumn="0" w:lastRowFirstColumn="0" w:lastRowLastColumn="0"/>
                  <w:tcW w:w="2160" w:type="dxa"/>
                  <w:tcBorders>
                    <w:bottom w:val="nil"/>
                    <w:right w:val="nil"/>
                  </w:tcBorders>
                  <w:shd w:val="clear" w:color="auto" w:fill="auto"/>
                  <w:tcMar>
                    <w:left w:w="108" w:type="dxa"/>
                  </w:tcMar>
                </w:tcPr>
                <w:p w14:paraId="312B793E" w14:textId="77777777" w:rsidR="00B9683E" w:rsidRPr="005B0B8C" w:rsidRDefault="00B9683E" w:rsidP="003363A6">
                  <w:pPr>
                    <w:pStyle w:val="Kopje10ptbold"/>
                    <w:rPr>
                      <w:b/>
                    </w:rPr>
                  </w:pPr>
                  <w:r w:rsidRPr="00101FFA">
                    <w:rPr>
                      <w:b/>
                      <w:color w:val="075E78"/>
                    </w:rPr>
                    <w:t>LAST EMPLOYERS</w:t>
                  </w:r>
                </w:p>
                <w:p w14:paraId="6BD71145" w14:textId="77777777" w:rsidR="00B9683E" w:rsidRPr="00316AA8" w:rsidRDefault="00B9683E" w:rsidP="003363A6">
                  <w:pPr>
                    <w:pStyle w:val="Subkopje8ptbold1"/>
                    <w:rPr>
                      <w:b/>
                      <w:bCs w:val="0"/>
                    </w:rPr>
                  </w:pPr>
                  <w:r w:rsidRPr="00101FFA">
                    <w:rPr>
                      <w:b/>
                      <w:bCs w:val="0"/>
                      <w:color w:val="075E78"/>
                    </w:rPr>
                    <w:t>Period</w:t>
                  </w:r>
                </w:p>
              </w:tc>
              <w:tc>
                <w:tcPr>
                  <w:tcW w:w="3342" w:type="dxa"/>
                  <w:tcBorders>
                    <w:left w:val="nil"/>
                    <w:bottom w:val="nil"/>
                    <w:right w:val="nil"/>
                  </w:tcBorders>
                  <w:shd w:val="clear" w:color="auto" w:fill="auto"/>
                  <w:tcMar>
                    <w:left w:w="108" w:type="dxa"/>
                  </w:tcMar>
                </w:tcPr>
                <w:p w14:paraId="34BE646D" w14:textId="77777777" w:rsidR="00B9683E" w:rsidRDefault="00B9683E" w:rsidP="003363A6">
                  <w:pPr>
                    <w:pStyle w:val="KopjeICTCVTool"/>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p>
                <w:p w14:paraId="071F73DB" w14:textId="77777777" w:rsidR="00B9683E" w:rsidRPr="00481DF6" w:rsidRDefault="00B9683E" w:rsidP="003363A6">
                  <w:pPr>
                    <w:pStyle w:val="Subkopje8ptbold1"/>
                    <w:cnfStyle w:val="100000000000" w:firstRow="1" w:lastRow="0" w:firstColumn="0" w:lastColumn="0" w:oddVBand="0" w:evenVBand="0" w:oddHBand="0" w:evenHBand="0" w:firstRowFirstColumn="0" w:firstRowLastColumn="0" w:lastRowFirstColumn="0" w:lastRowLastColumn="0"/>
                    <w:rPr>
                      <w:b/>
                      <w:bCs w:val="0"/>
                    </w:rPr>
                  </w:pPr>
                  <w:r w:rsidRPr="00101FFA">
                    <w:rPr>
                      <w:b/>
                      <w:bCs w:val="0"/>
                      <w:color w:val="075E78"/>
                    </w:rPr>
                    <w:t>Organi</w:t>
                  </w:r>
                  <w:r w:rsidR="00415413" w:rsidRPr="00101FFA">
                    <w:rPr>
                      <w:b/>
                      <w:bCs w:val="0"/>
                      <w:color w:val="075E78"/>
                    </w:rPr>
                    <w:t>z</w:t>
                  </w:r>
                  <w:r w:rsidRPr="00101FFA">
                    <w:rPr>
                      <w:b/>
                      <w:bCs w:val="0"/>
                      <w:color w:val="075E78"/>
                    </w:rPr>
                    <w:t>ation</w:t>
                  </w:r>
                </w:p>
              </w:tc>
              <w:tc>
                <w:tcPr>
                  <w:tcW w:w="3345" w:type="dxa"/>
                  <w:tcBorders>
                    <w:left w:val="nil"/>
                    <w:bottom w:val="nil"/>
                    <w:right w:val="nil"/>
                  </w:tcBorders>
                  <w:shd w:val="clear" w:color="auto" w:fill="auto"/>
                  <w:tcMar>
                    <w:left w:w="108" w:type="dxa"/>
                  </w:tcMar>
                </w:tcPr>
                <w:p w14:paraId="5CAC4C42" w14:textId="77777777" w:rsidR="00B9683E" w:rsidRDefault="00B9683E" w:rsidP="003363A6">
                  <w:pPr>
                    <w:pStyle w:val="KopjeICTCVTool"/>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p>
                <w:p w14:paraId="58F6668D" w14:textId="77777777" w:rsidR="00B9683E" w:rsidRPr="00481DF6" w:rsidRDefault="00B9683E" w:rsidP="003363A6">
                  <w:pPr>
                    <w:pStyle w:val="Subkopje8ptbold1"/>
                    <w:cnfStyle w:val="100000000000" w:firstRow="1" w:lastRow="0" w:firstColumn="0" w:lastColumn="0" w:oddVBand="0" w:evenVBand="0" w:oddHBand="0" w:evenHBand="0" w:firstRowFirstColumn="0" w:firstRowLastColumn="0" w:lastRowFirstColumn="0" w:lastRowLastColumn="0"/>
                    <w:rPr>
                      <w:b/>
                      <w:bCs w:val="0"/>
                    </w:rPr>
                  </w:pPr>
                  <w:r w:rsidRPr="00101FFA">
                    <w:rPr>
                      <w:b/>
                      <w:bCs w:val="0"/>
                      <w:color w:val="075E78"/>
                    </w:rPr>
                    <w:t>Function</w:t>
                  </w:r>
                </w:p>
              </w:tc>
            </w:tr>
            <w:tr w:rsidR="00093FED" w14:paraId="429F6F7B" w14:textId="77777777" w:rsidTr="00093FED">
              <w:tc>
                <w:tcPr>
                  <w:cnfStyle w:val="001000000000" w:firstRow="0" w:lastRow="0" w:firstColumn="1" w:lastColumn="0" w:oddVBand="0" w:evenVBand="0" w:oddHBand="0" w:evenHBand="0" w:firstRowFirstColumn="0" w:firstRowLastColumn="0" w:lastRowFirstColumn="0" w:lastRowLastColumn="0"/>
                  <w:tcW w:w="2160" w:type="dxa"/>
                  <w:tcBorders>
                    <w:top w:val="nil"/>
                    <w:bottom w:val="single" w:sz="4" w:space="0" w:color="FFFFFF" w:themeColor="background1"/>
                  </w:tcBorders>
                  <w:shd w:val="clear" w:color="auto" w:fill="DCEEF4"/>
                  <w:tcMar>
                    <w:top w:w="0" w:type="dxa"/>
                    <w:left w:w="108" w:type="dxa"/>
                  </w:tcMar>
                </w:tcPr>
                <w:p w14:paraId="6241B062" w14:textId="43BF1374" w:rsidR="007D76B4" w:rsidRPr="007D76B4" w:rsidRDefault="007D76B4" w:rsidP="003363A6">
                  <w:pPr>
                    <w:spacing w:before="60" w:after="60"/>
                    <w:rPr>
                      <w:b w:val="0"/>
                      <w:bCs w:val="0"/>
                    </w:rPr>
                  </w:pPr>
                  <w:r>
                    <w:rPr>
                      <w:b w:val="0"/>
                      <w:bCs w:val="0"/>
                    </w:rPr>
                    <w:t>7-20</w:t>
                  </w:r>
                  <w:r w:rsidR="00C60667">
                    <w:rPr>
                      <w:b w:val="0"/>
                      <w:bCs w:val="0"/>
                    </w:rPr>
                    <w:t>17</w:t>
                  </w:r>
                  <w:r>
                    <w:rPr>
                      <w:b w:val="0"/>
                      <w:bCs w:val="0"/>
                    </w:rPr>
                    <w:t xml:space="preserve"> to 4-2022</w:t>
                  </w:r>
                </w:p>
              </w:tc>
              <w:tc>
                <w:tcPr>
                  <w:tcW w:w="3342" w:type="dxa"/>
                  <w:tcBorders>
                    <w:top w:val="nil"/>
                    <w:bottom w:val="single" w:sz="4" w:space="0" w:color="FFFFFF" w:themeColor="background1"/>
                  </w:tcBorders>
                  <w:shd w:val="clear" w:color="auto" w:fill="DCEEF4"/>
                  <w:tcMar>
                    <w:top w:w="0" w:type="dxa"/>
                    <w:left w:w="108" w:type="dxa"/>
                  </w:tcMar>
                </w:tcPr>
                <w:p w14:paraId="0D18873B" w14:textId="77777777" w:rsidR="007D76B4" w:rsidRPr="00031ED6" w:rsidRDefault="007D76B4" w:rsidP="003363A6">
                  <w:pPr>
                    <w:spacing w:before="60" w:after="60"/>
                    <w:cnfStyle w:val="000000000000" w:firstRow="0" w:lastRow="0" w:firstColumn="0" w:lastColumn="0" w:oddVBand="0" w:evenVBand="0" w:oddHBand="0" w:evenHBand="0" w:firstRowFirstColumn="0" w:firstRowLastColumn="0" w:lastRowFirstColumn="0" w:lastRowLastColumn="0"/>
                  </w:pPr>
                  <w:r>
                    <w:t>Siemens</w:t>
                  </w:r>
                </w:p>
              </w:tc>
              <w:tc>
                <w:tcPr>
                  <w:tcW w:w="3345" w:type="dxa"/>
                  <w:tcBorders>
                    <w:top w:val="nil"/>
                    <w:bottom w:val="single" w:sz="4" w:space="0" w:color="FFFFFF" w:themeColor="background1"/>
                  </w:tcBorders>
                  <w:shd w:val="clear" w:color="auto" w:fill="DCEEF4"/>
                  <w:tcMar>
                    <w:top w:w="0" w:type="dxa"/>
                    <w:left w:w="108" w:type="dxa"/>
                  </w:tcMar>
                </w:tcPr>
                <w:p w14:paraId="01089DEE" w14:textId="516DA6C6" w:rsidR="007D76B4" w:rsidRPr="00031ED6" w:rsidRDefault="007D76B4" w:rsidP="003363A6">
                  <w:pPr>
                    <w:spacing w:before="60" w:after="60"/>
                    <w:cnfStyle w:val="000000000000" w:firstRow="0" w:lastRow="0" w:firstColumn="0" w:lastColumn="0" w:oddVBand="0" w:evenVBand="0" w:oddHBand="0" w:evenHBand="0" w:firstRowFirstColumn="0" w:firstRowLastColumn="0" w:lastRowFirstColumn="0" w:lastRowLastColumn="0"/>
                  </w:pPr>
                  <w:r>
                    <w:t>Lea</w:t>
                  </w:r>
                  <w:r w:rsidR="00C60667">
                    <w:t>d Developer</w:t>
                  </w:r>
                </w:p>
              </w:tc>
            </w:tr>
            <w:tr w:rsidR="00093FED" w14:paraId="58971A0C" w14:textId="77777777" w:rsidTr="00093FED">
              <w:tc>
                <w:tcPr>
                  <w:cnfStyle w:val="001000000000" w:firstRow="0" w:lastRow="0" w:firstColumn="1" w:lastColumn="0" w:oddVBand="0" w:evenVBand="0" w:oddHBand="0" w:evenHBand="0" w:firstRowFirstColumn="0" w:firstRowLastColumn="0" w:lastRowFirstColumn="0" w:lastRowLastColumn="0"/>
                  <w:tcW w:w="2160" w:type="dxa"/>
                  <w:tcBorders>
                    <w:top w:val="nil"/>
                    <w:bottom w:val="single" w:sz="4" w:space="0" w:color="FFFFFF" w:themeColor="background1"/>
                  </w:tcBorders>
                  <w:shd w:val="clear" w:color="auto" w:fill="DCEEF4"/>
                  <w:tcMar>
                    <w:top w:w="0" w:type="dxa"/>
                    <w:left w:w="108" w:type="dxa"/>
                  </w:tcMar>
                </w:tcPr>
                <w:p w14:paraId="7984881D" w14:textId="6A806A81" w:rsidR="007D76B4" w:rsidRPr="007D76B4" w:rsidRDefault="00C60667" w:rsidP="003363A6">
                  <w:pPr>
                    <w:spacing w:before="60" w:after="60"/>
                    <w:rPr>
                      <w:b w:val="0"/>
                      <w:bCs w:val="0"/>
                    </w:rPr>
                  </w:pPr>
                  <w:r>
                    <w:rPr>
                      <w:b w:val="0"/>
                      <w:bCs w:val="0"/>
                    </w:rPr>
                    <w:t>2</w:t>
                  </w:r>
                  <w:r w:rsidR="007D76B4">
                    <w:rPr>
                      <w:b w:val="0"/>
                      <w:bCs w:val="0"/>
                    </w:rPr>
                    <w:t>-20</w:t>
                  </w:r>
                  <w:r>
                    <w:rPr>
                      <w:b w:val="0"/>
                      <w:bCs w:val="0"/>
                    </w:rPr>
                    <w:t>12</w:t>
                  </w:r>
                  <w:r w:rsidR="007D76B4">
                    <w:rPr>
                      <w:b w:val="0"/>
                      <w:bCs w:val="0"/>
                    </w:rPr>
                    <w:t xml:space="preserve"> to 6-20</w:t>
                  </w:r>
                  <w:r>
                    <w:rPr>
                      <w:b w:val="0"/>
                      <w:bCs w:val="0"/>
                    </w:rPr>
                    <w:t>17</w:t>
                  </w:r>
                </w:p>
              </w:tc>
              <w:tc>
                <w:tcPr>
                  <w:tcW w:w="3342" w:type="dxa"/>
                  <w:tcBorders>
                    <w:top w:val="nil"/>
                    <w:bottom w:val="single" w:sz="4" w:space="0" w:color="FFFFFF" w:themeColor="background1"/>
                  </w:tcBorders>
                  <w:shd w:val="clear" w:color="auto" w:fill="DCEEF4"/>
                  <w:tcMar>
                    <w:top w:w="0" w:type="dxa"/>
                    <w:left w:w="108" w:type="dxa"/>
                  </w:tcMar>
                </w:tcPr>
                <w:p w14:paraId="6C66C24F" w14:textId="334C1C8F" w:rsidR="007D76B4" w:rsidRPr="00031ED6" w:rsidRDefault="00C60667" w:rsidP="003363A6">
                  <w:pPr>
                    <w:spacing w:before="60" w:after="60"/>
                    <w:cnfStyle w:val="000000000000" w:firstRow="0" w:lastRow="0" w:firstColumn="0" w:lastColumn="0" w:oddVBand="0" w:evenVBand="0" w:oddHBand="0" w:evenHBand="0" w:firstRowFirstColumn="0" w:firstRowLastColumn="0" w:lastRowFirstColumn="0" w:lastRowLastColumn="0"/>
                  </w:pPr>
                  <w:r>
                    <w:t>Norton Lifelock</w:t>
                  </w:r>
                </w:p>
              </w:tc>
              <w:tc>
                <w:tcPr>
                  <w:tcW w:w="3345" w:type="dxa"/>
                  <w:tcBorders>
                    <w:top w:val="nil"/>
                    <w:bottom w:val="single" w:sz="4" w:space="0" w:color="FFFFFF" w:themeColor="background1"/>
                  </w:tcBorders>
                  <w:shd w:val="clear" w:color="auto" w:fill="DCEEF4"/>
                  <w:tcMar>
                    <w:top w:w="0" w:type="dxa"/>
                    <w:left w:w="108" w:type="dxa"/>
                  </w:tcMar>
                </w:tcPr>
                <w:p w14:paraId="3D39419E" w14:textId="142B5846" w:rsidR="007D76B4" w:rsidRPr="00031ED6" w:rsidRDefault="00C60667" w:rsidP="003363A6">
                  <w:pPr>
                    <w:spacing w:before="60" w:after="60"/>
                    <w:cnfStyle w:val="000000000000" w:firstRow="0" w:lastRow="0" w:firstColumn="0" w:lastColumn="0" w:oddVBand="0" w:evenVBand="0" w:oddHBand="0" w:evenHBand="0" w:firstRowFirstColumn="0" w:firstRowLastColumn="0" w:lastRowFirstColumn="0" w:lastRowLastColumn="0"/>
                  </w:pPr>
                  <w:r>
                    <w:t>Developer</w:t>
                  </w:r>
                </w:p>
              </w:tc>
            </w:tr>
            <w:tr w:rsidR="00093FED" w14:paraId="1BFB0551" w14:textId="77777777" w:rsidTr="00093FED">
              <w:tc>
                <w:tcPr>
                  <w:cnfStyle w:val="001000000000" w:firstRow="0" w:lastRow="0" w:firstColumn="1" w:lastColumn="0" w:oddVBand="0" w:evenVBand="0" w:oddHBand="0" w:evenHBand="0" w:firstRowFirstColumn="0" w:firstRowLastColumn="0" w:lastRowFirstColumn="0" w:lastRowLastColumn="0"/>
                  <w:tcW w:w="2160" w:type="dxa"/>
                  <w:tcBorders>
                    <w:top w:val="nil"/>
                    <w:bottom w:val="single" w:sz="4" w:space="0" w:color="FFFFFF" w:themeColor="background1"/>
                  </w:tcBorders>
                  <w:shd w:val="clear" w:color="auto" w:fill="DCEEF4"/>
                  <w:tcMar>
                    <w:top w:w="0" w:type="dxa"/>
                    <w:left w:w="108" w:type="dxa"/>
                  </w:tcMar>
                </w:tcPr>
                <w:p w14:paraId="37CF1B6C" w14:textId="4C652764" w:rsidR="007D76B4" w:rsidRPr="007D76B4" w:rsidRDefault="00C60667" w:rsidP="003363A6">
                  <w:pPr>
                    <w:spacing w:before="60" w:after="60"/>
                    <w:rPr>
                      <w:b w:val="0"/>
                      <w:bCs w:val="0"/>
                    </w:rPr>
                  </w:pPr>
                  <w:r>
                    <w:rPr>
                      <w:b w:val="0"/>
                      <w:bCs w:val="0"/>
                    </w:rPr>
                    <w:t>10</w:t>
                  </w:r>
                  <w:r w:rsidR="007D76B4">
                    <w:rPr>
                      <w:b w:val="0"/>
                      <w:bCs w:val="0"/>
                    </w:rPr>
                    <w:t>-20</w:t>
                  </w:r>
                  <w:r>
                    <w:rPr>
                      <w:b w:val="0"/>
                      <w:bCs w:val="0"/>
                    </w:rPr>
                    <w:t>09</w:t>
                  </w:r>
                  <w:r w:rsidR="007D76B4">
                    <w:rPr>
                      <w:b w:val="0"/>
                      <w:bCs w:val="0"/>
                    </w:rPr>
                    <w:t xml:space="preserve"> to </w:t>
                  </w:r>
                  <w:r>
                    <w:rPr>
                      <w:b w:val="0"/>
                      <w:bCs w:val="0"/>
                    </w:rPr>
                    <w:t>1</w:t>
                  </w:r>
                  <w:r w:rsidR="007D76B4">
                    <w:rPr>
                      <w:b w:val="0"/>
                      <w:bCs w:val="0"/>
                    </w:rPr>
                    <w:t>-20</w:t>
                  </w:r>
                  <w:r>
                    <w:rPr>
                      <w:b w:val="0"/>
                      <w:bCs w:val="0"/>
                    </w:rPr>
                    <w:t>12</w:t>
                  </w:r>
                </w:p>
              </w:tc>
              <w:tc>
                <w:tcPr>
                  <w:tcW w:w="3342" w:type="dxa"/>
                  <w:tcBorders>
                    <w:top w:val="nil"/>
                    <w:bottom w:val="single" w:sz="4" w:space="0" w:color="FFFFFF" w:themeColor="background1"/>
                  </w:tcBorders>
                  <w:shd w:val="clear" w:color="auto" w:fill="DCEEF4"/>
                  <w:tcMar>
                    <w:top w:w="0" w:type="dxa"/>
                    <w:left w:w="108" w:type="dxa"/>
                  </w:tcMar>
                </w:tcPr>
                <w:p w14:paraId="1F5BC8A4" w14:textId="3D750BEC" w:rsidR="007D76B4" w:rsidRPr="00031ED6" w:rsidRDefault="00C60667" w:rsidP="003363A6">
                  <w:pPr>
                    <w:spacing w:before="60" w:after="60"/>
                    <w:cnfStyle w:val="000000000000" w:firstRow="0" w:lastRow="0" w:firstColumn="0" w:lastColumn="0" w:oddVBand="0" w:evenVBand="0" w:oddHBand="0" w:evenHBand="0" w:firstRowFirstColumn="0" w:firstRowLastColumn="0" w:lastRowFirstColumn="0" w:lastRowLastColumn="0"/>
                  </w:pPr>
                  <w:r>
                    <w:t>e-con systems</w:t>
                  </w:r>
                </w:p>
              </w:tc>
              <w:tc>
                <w:tcPr>
                  <w:tcW w:w="3345" w:type="dxa"/>
                  <w:tcBorders>
                    <w:top w:val="nil"/>
                    <w:bottom w:val="single" w:sz="4" w:space="0" w:color="FFFFFF" w:themeColor="background1"/>
                  </w:tcBorders>
                  <w:shd w:val="clear" w:color="auto" w:fill="DCEEF4"/>
                  <w:tcMar>
                    <w:top w:w="0" w:type="dxa"/>
                    <w:left w:w="108" w:type="dxa"/>
                  </w:tcMar>
                </w:tcPr>
                <w:p w14:paraId="1F2CFD38" w14:textId="3C576B20" w:rsidR="007D76B4" w:rsidRPr="00031ED6" w:rsidRDefault="00C60667" w:rsidP="003363A6">
                  <w:pPr>
                    <w:spacing w:before="60" w:after="60"/>
                    <w:cnfStyle w:val="000000000000" w:firstRow="0" w:lastRow="0" w:firstColumn="0" w:lastColumn="0" w:oddVBand="0" w:evenVBand="0" w:oddHBand="0" w:evenHBand="0" w:firstRowFirstColumn="0" w:firstRowLastColumn="0" w:lastRowFirstColumn="0" w:lastRowLastColumn="0"/>
                  </w:pPr>
                  <w:r>
                    <w:t>Developer</w:t>
                  </w:r>
                </w:p>
              </w:tc>
            </w:tr>
          </w:tbl>
          <w:p w14:paraId="0807C235" w14:textId="77777777" w:rsidR="00B9683E" w:rsidRPr="00CD3C3F" w:rsidRDefault="00B9683E" w:rsidP="003363A6">
            <w:pPr>
              <w:rPr>
                <w:color w:val="0097B1"/>
                <w:lang w:val="en-GB"/>
              </w:rPr>
            </w:pPr>
          </w:p>
        </w:tc>
      </w:tr>
      <w:tr w:rsidR="00B9683E" w:rsidRPr="009E71EE" w14:paraId="3D749418" w14:textId="77777777" w:rsidTr="009368B1">
        <w:trPr>
          <w:gridAfter w:val="1"/>
          <w:wAfter w:w="13" w:type="dxa"/>
          <w:trHeight w:hRule="exact" w:val="170"/>
        </w:trPr>
        <w:tc>
          <w:tcPr>
            <w:tcW w:w="709" w:type="dxa"/>
            <w:shd w:val="clear" w:color="auto" w:fill="auto"/>
          </w:tcPr>
          <w:p w14:paraId="45B11BDE" w14:textId="77777777" w:rsidR="00B9683E" w:rsidRDefault="00B9683E" w:rsidP="003363A6">
            <w:pPr>
              <w:pStyle w:val="ICTCVToolSkillstabel"/>
              <w:spacing w:before="0" w:after="0"/>
              <w:jc w:val="left"/>
            </w:pPr>
          </w:p>
        </w:tc>
        <w:tc>
          <w:tcPr>
            <w:tcW w:w="8684" w:type="dxa"/>
            <w:gridSpan w:val="4"/>
            <w:shd w:val="clear" w:color="auto" w:fill="auto"/>
            <w:tcMar>
              <w:top w:w="113" w:type="dxa"/>
              <w:bottom w:w="113" w:type="dxa"/>
            </w:tcMar>
            <w:vAlign w:val="center"/>
          </w:tcPr>
          <w:tbl>
            <w:tblPr>
              <w:tblStyle w:val="TableGrid"/>
              <w:tblW w:w="0" w:type="auto"/>
              <w:tblLayout w:type="fixed"/>
              <w:tblLook w:val="04A0" w:firstRow="1" w:lastRow="0" w:firstColumn="1" w:lastColumn="0" w:noHBand="0" w:noVBand="1"/>
              <w:tblDescription w:val="_licensesUpper"/>
            </w:tblPr>
            <w:tblGrid>
              <w:gridCol w:w="8458"/>
            </w:tblGrid>
            <w:tr w:rsidR="00382FE4" w14:paraId="72099DCD" w14:textId="77777777" w:rsidTr="00382FE4">
              <w:tc>
                <w:tcPr>
                  <w:tcW w:w="8458" w:type="dxa"/>
                  <w:tcBorders>
                    <w:top w:val="nil"/>
                    <w:left w:val="nil"/>
                    <w:bottom w:val="nil"/>
                    <w:right w:val="nil"/>
                  </w:tcBorders>
                </w:tcPr>
                <w:p w14:paraId="3686F249" w14:textId="77777777" w:rsidR="00382FE4" w:rsidRDefault="00382FE4" w:rsidP="00346E47">
                  <w:pPr>
                    <w:pStyle w:val="KopjeICTCVTool"/>
                    <w:framePr w:wrap="around"/>
                    <w:ind w:left="0" w:firstLine="0"/>
                  </w:pPr>
                </w:p>
              </w:tc>
            </w:tr>
          </w:tbl>
          <w:p w14:paraId="75F7C605" w14:textId="77777777" w:rsidR="00B9683E" w:rsidRDefault="00B9683E" w:rsidP="003363A6">
            <w:pPr>
              <w:pStyle w:val="KopjeICTCVTool"/>
              <w:framePr w:hSpace="0" w:wrap="auto" w:vAnchor="margin" w:hAnchor="text" w:yAlign="inline"/>
              <w:ind w:left="0" w:firstLine="0"/>
              <w:suppressOverlap w:val="0"/>
            </w:pPr>
          </w:p>
        </w:tc>
      </w:tr>
      <w:tr w:rsidR="00194650" w:rsidRPr="009E71EE" w14:paraId="2AFD2560" w14:textId="77777777" w:rsidTr="009368B1">
        <w:trPr>
          <w:gridAfter w:val="1"/>
          <w:wAfter w:w="13" w:type="dxa"/>
          <w:trHeight w:hRule="exact" w:val="170"/>
        </w:trPr>
        <w:tc>
          <w:tcPr>
            <w:tcW w:w="709" w:type="dxa"/>
            <w:shd w:val="clear" w:color="auto" w:fill="auto"/>
          </w:tcPr>
          <w:p w14:paraId="3C62344F" w14:textId="77777777" w:rsidR="00194650" w:rsidRDefault="00194650" w:rsidP="00194650">
            <w:pPr>
              <w:pStyle w:val="ICTCVToolSkillstabel"/>
              <w:spacing w:before="0" w:after="0"/>
              <w:jc w:val="left"/>
            </w:pPr>
          </w:p>
        </w:tc>
        <w:tc>
          <w:tcPr>
            <w:tcW w:w="8684" w:type="dxa"/>
            <w:gridSpan w:val="4"/>
            <w:shd w:val="clear" w:color="auto" w:fill="auto"/>
            <w:tcMar>
              <w:top w:w="113" w:type="dxa"/>
              <w:bottom w:w="113" w:type="dxa"/>
            </w:tcMar>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skillswrapperUpper"/>
            </w:tblPr>
            <w:tblGrid>
              <w:gridCol w:w="8458"/>
            </w:tblGrid>
            <w:tr w:rsidR="00644F6C" w14:paraId="54A98D6E" w14:textId="77777777" w:rsidTr="00644F6C">
              <w:tc>
                <w:tcPr>
                  <w:tcW w:w="8458" w:type="dxa"/>
                </w:tcPr>
                <w:p w14:paraId="1E7DA181" w14:textId="77777777" w:rsidR="00644F6C" w:rsidRDefault="00644F6C" w:rsidP="00346E47">
                  <w:pPr>
                    <w:pStyle w:val="KopjeICTCVTool"/>
                    <w:framePr w:wrap="around"/>
                    <w:ind w:left="0" w:firstLine="0"/>
                  </w:pPr>
                </w:p>
              </w:tc>
            </w:tr>
          </w:tbl>
          <w:p w14:paraId="07A39E50" w14:textId="77777777" w:rsidR="00194650" w:rsidRDefault="00194650" w:rsidP="00194650">
            <w:pPr>
              <w:pStyle w:val="KopjeICTCVTool"/>
              <w:framePr w:hSpace="0" w:wrap="auto" w:vAnchor="margin" w:hAnchor="text" w:yAlign="inline"/>
              <w:ind w:left="0" w:firstLine="0"/>
              <w:suppressOverlap w:val="0"/>
            </w:pPr>
          </w:p>
        </w:tc>
      </w:tr>
      <w:tr w:rsidR="00194650" w:rsidRPr="00754878" w14:paraId="1338565D" w14:textId="77777777" w:rsidTr="009368B1">
        <w:trPr>
          <w:gridAfter w:val="1"/>
          <w:wAfter w:w="13" w:type="dxa"/>
          <w:trHeight w:val="924"/>
        </w:trPr>
        <w:tc>
          <w:tcPr>
            <w:tcW w:w="709" w:type="dxa"/>
            <w:shd w:val="clear" w:color="auto" w:fill="auto"/>
          </w:tcPr>
          <w:p w14:paraId="4C8FA433" w14:textId="77777777" w:rsidR="00194650" w:rsidRDefault="00680F8C" w:rsidP="00194650">
            <w:pPr>
              <w:pStyle w:val="ICTCVToolSkillstabel"/>
              <w:spacing w:before="0" w:after="0"/>
              <w:jc w:val="left"/>
            </w:pPr>
            <w:r>
              <w:rPr>
                <w:noProof/>
              </w:rPr>
              <w:drawing>
                <wp:anchor distT="0" distB="0" distL="114300" distR="114300" simplePos="0" relativeHeight="251753472" behindDoc="0" locked="0" layoutInCell="1" allowOverlap="1" wp14:anchorId="1FFA386B" wp14:editId="5D532F78">
                  <wp:simplePos x="0" y="0"/>
                  <wp:positionH relativeFrom="column">
                    <wp:posOffset>-48260</wp:posOffset>
                  </wp:positionH>
                  <wp:positionV relativeFrom="paragraph">
                    <wp:posOffset>0</wp:posOffset>
                  </wp:positionV>
                  <wp:extent cx="426720" cy="447112"/>
                  <wp:effectExtent l="0" t="0" r="0" b="0"/>
                  <wp:wrapThrough wrapText="bothSides">
                    <wp:wrapPolygon edited="0">
                      <wp:start x="0" y="0"/>
                      <wp:lineTo x="0" y="20250"/>
                      <wp:lineTo x="20250" y="20250"/>
                      <wp:lineTo x="20250" y="0"/>
                      <wp:lineTo x="0" y="0"/>
                    </wp:wrapPolygon>
                  </wp:wrapThrough>
                  <wp:docPr id="15" name="Picture 15" descr="A picture containing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au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7267" cy="447685"/>
                          </a:xfrm>
                          <a:prstGeom prst="rect">
                            <a:avLst/>
                          </a:prstGeom>
                        </pic:spPr>
                      </pic:pic>
                    </a:graphicData>
                  </a:graphic>
                  <wp14:sizeRelH relativeFrom="margin">
                    <wp14:pctWidth>0</wp14:pctWidth>
                  </wp14:sizeRelH>
                  <wp14:sizeRelV relativeFrom="margin">
                    <wp14:pctHeight>0</wp14:pctHeight>
                  </wp14:sizeRelV>
                </wp:anchor>
              </w:drawing>
            </w:r>
          </w:p>
        </w:tc>
        <w:tc>
          <w:tcPr>
            <w:tcW w:w="8684" w:type="dxa"/>
            <w:gridSpan w:val="4"/>
            <w:shd w:val="clear" w:color="auto" w:fill="auto"/>
            <w:tcMar>
              <w:top w:w="113" w:type="dxa"/>
              <w:bottom w:w="113" w:type="dxa"/>
            </w:tcMar>
          </w:tcPr>
          <w:tbl>
            <w:tblPr>
              <w:tblStyle w:val="TableGrid"/>
              <w:tblpPr w:leftFromText="141" w:rightFromText="141" w:vertAnchor="text" w:tblpX="-183" w:tblpY="1"/>
              <w:tblOverlap w:val="never"/>
              <w:tblW w:w="8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_skillswrapper"/>
            </w:tblPr>
            <w:tblGrid>
              <w:gridCol w:w="8408"/>
            </w:tblGrid>
            <w:tr w:rsidR="00644F6C" w:rsidRPr="00754878" w14:paraId="5F54D17E" w14:textId="77777777" w:rsidTr="00FE3DFB">
              <w:trPr>
                <w:trHeight w:val="4261"/>
              </w:trPr>
              <w:tc>
                <w:tcPr>
                  <w:tcW w:w="8408" w:type="dxa"/>
                </w:tcPr>
                <w:p w14:paraId="3D9B0794" w14:textId="77777777" w:rsidR="00644F6C" w:rsidRPr="00101FFA" w:rsidRDefault="00644F6C" w:rsidP="00A92ECD">
                  <w:pPr>
                    <w:pStyle w:val="Kopje10ptbold"/>
                    <w:rPr>
                      <w:color w:val="075E78"/>
                      <w:lang w:val="en-GB"/>
                    </w:rPr>
                  </w:pPr>
                  <w:r w:rsidRPr="00101FFA">
                    <w:rPr>
                      <w:color w:val="075E78"/>
                      <w:lang w:val="en-GB"/>
                    </w:rPr>
                    <w:t>SKILLS</w:t>
                  </w: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languageswrapper"/>
                  </w:tblPr>
                  <w:tblGrid>
                    <w:gridCol w:w="8261"/>
                  </w:tblGrid>
                  <w:tr w:rsidR="0002502D" w14:paraId="611AEA50" w14:textId="77777777" w:rsidTr="00FE3DFB">
                    <w:trPr>
                      <w:trHeight w:val="651"/>
                    </w:trPr>
                    <w:tc>
                      <w:tcPr>
                        <w:tcW w:w="8261" w:type="dxa"/>
                        <w:tcBorders>
                          <w:top w:val="nil"/>
                          <w:left w:val="nil"/>
                          <w:bottom w:val="nil"/>
                          <w:right w:val="nil"/>
                        </w:tcBorders>
                      </w:tcPr>
                      <w:p w14:paraId="7F7E8471" w14:textId="77777777" w:rsidR="0002502D" w:rsidRPr="00101FFA" w:rsidRDefault="0002502D" w:rsidP="00A12294">
                        <w:pPr>
                          <w:pStyle w:val="Subkopje8ptbold1"/>
                          <w:rPr>
                            <w:color w:val="075E78"/>
                          </w:rPr>
                        </w:pPr>
                        <w:r w:rsidRPr="00101FFA">
                          <w:rPr>
                            <w:color w:val="075E78"/>
                          </w:rPr>
                          <w:t>Languages</w:t>
                        </w:r>
                      </w:p>
                      <w:p w14:paraId="33ABCE6D" w14:textId="703BB0D1" w:rsidR="007D76B4" w:rsidRDefault="007D76B4" w:rsidP="00A92ECD">
                        <w:pPr>
                          <w:rPr>
                            <w:color w:val="0097B1"/>
                            <w:lang w:val="en-GB"/>
                          </w:rPr>
                        </w:pPr>
                        <w:r>
                          <w:t>English</w:t>
                        </w:r>
                      </w:p>
                    </w:tc>
                  </w:tr>
                </w:tbl>
                <w:p w14:paraId="609BDA2C" w14:textId="77777777" w:rsidR="00644F6C" w:rsidRPr="000F340D" w:rsidRDefault="00644F6C" w:rsidP="00E002C8">
                  <w:pPr>
                    <w:rPr>
                      <w:b/>
                      <w:color w:val="0097B1"/>
                      <w:sz w:val="2"/>
                      <w:szCs w:val="2"/>
                      <w:lang w:val="en-GB"/>
                    </w:rPr>
                  </w:pP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proglanguageswrapper"/>
                  </w:tblPr>
                  <w:tblGrid>
                    <w:gridCol w:w="8261"/>
                  </w:tblGrid>
                  <w:tr w:rsidR="00E002C8" w:rsidRPr="00754878" w14:paraId="5CE3A18F" w14:textId="77777777" w:rsidTr="00FE3DFB">
                    <w:trPr>
                      <w:trHeight w:val="651"/>
                    </w:trPr>
                    <w:tc>
                      <w:tcPr>
                        <w:tcW w:w="8261" w:type="dxa"/>
                        <w:tcBorders>
                          <w:top w:val="nil"/>
                          <w:left w:val="nil"/>
                          <w:bottom w:val="nil"/>
                          <w:right w:val="nil"/>
                        </w:tcBorders>
                      </w:tcPr>
                      <w:p w14:paraId="560DC564" w14:textId="77777777" w:rsidR="00E002C8" w:rsidRPr="00316AA8" w:rsidRDefault="00E002C8" w:rsidP="00A92ECD">
                        <w:pPr>
                          <w:pStyle w:val="Subkopje8ptbold1"/>
                        </w:pPr>
                        <w:r w:rsidRPr="00101FFA">
                          <w:rPr>
                            <w:color w:val="075E78"/>
                          </w:rPr>
                          <w:t>Programming languages</w:t>
                        </w:r>
                      </w:p>
                      <w:p w14:paraId="695A6D62" w14:textId="77777777" w:rsidR="00E002C8" w:rsidRDefault="00E002C8" w:rsidP="00E002C8">
                        <w:pPr>
                          <w:spacing w:line="60" w:lineRule="exact"/>
                          <w:ind w:left="-207" w:firstLine="180"/>
                          <w:rPr>
                            <w:color w:val="0097B1"/>
                            <w:sz w:val="14"/>
                            <w:szCs w:val="14"/>
                            <w:lang w:val="en-GB"/>
                          </w:rPr>
                        </w:pPr>
                      </w:p>
                      <w:p w14:paraId="4D23438F" w14:textId="6F992252" w:rsidR="007D76B4" w:rsidRDefault="007D76B4" w:rsidP="00E002C8">
                        <w:pPr>
                          <w:rPr>
                            <w:b/>
                            <w:color w:val="0097B1"/>
                            <w:lang w:val="en-GB"/>
                          </w:rPr>
                        </w:pPr>
                        <w:r w:rsidRPr="00754878">
                          <w:rPr>
                            <w:lang w:val="en-US"/>
                          </w:rPr>
                          <w:t>C++, C, Python, CSS, HTML</w:t>
                        </w:r>
                      </w:p>
                    </w:tc>
                  </w:tr>
                </w:tbl>
                <w:p w14:paraId="23B9D846" w14:textId="77777777" w:rsidR="00E002C8" w:rsidRPr="000F340D" w:rsidRDefault="00E002C8" w:rsidP="00EB5883">
                  <w:pPr>
                    <w:ind w:left="-207" w:firstLine="180"/>
                    <w:rPr>
                      <w:b/>
                      <w:color w:val="0097B1"/>
                      <w:sz w:val="2"/>
                      <w:szCs w:val="2"/>
                      <w:lang w:val="en-GB"/>
                    </w:rPr>
                  </w:pP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methodswrapper"/>
                  </w:tblPr>
                  <w:tblGrid>
                    <w:gridCol w:w="8261"/>
                  </w:tblGrid>
                  <w:tr w:rsidR="00E002C8" w:rsidRPr="00754878" w14:paraId="32C5F98D" w14:textId="77777777" w:rsidTr="00FE3DFB">
                    <w:trPr>
                      <w:trHeight w:val="651"/>
                    </w:trPr>
                    <w:tc>
                      <w:tcPr>
                        <w:tcW w:w="8261" w:type="dxa"/>
                        <w:tcBorders>
                          <w:top w:val="nil"/>
                          <w:left w:val="nil"/>
                          <w:bottom w:val="nil"/>
                          <w:right w:val="nil"/>
                        </w:tcBorders>
                      </w:tcPr>
                      <w:p w14:paraId="2BAAA96E" w14:textId="77777777" w:rsidR="00E002C8" w:rsidRPr="00101FFA" w:rsidRDefault="00E002C8" w:rsidP="00A92ECD">
                        <w:pPr>
                          <w:pStyle w:val="Subkopje8ptbold1"/>
                          <w:rPr>
                            <w:color w:val="075E78"/>
                          </w:rPr>
                        </w:pPr>
                        <w:r w:rsidRPr="00101FFA">
                          <w:rPr>
                            <w:color w:val="075E78"/>
                          </w:rPr>
                          <w:t>Methods</w:t>
                        </w:r>
                      </w:p>
                      <w:p w14:paraId="4D32BD0C" w14:textId="77777777" w:rsidR="00E002C8" w:rsidRPr="00A46828" w:rsidRDefault="00E002C8" w:rsidP="00E002C8">
                        <w:pPr>
                          <w:spacing w:line="60" w:lineRule="exact"/>
                          <w:ind w:left="-207" w:firstLine="180"/>
                          <w:rPr>
                            <w:b/>
                            <w:color w:val="0097B1"/>
                            <w:sz w:val="14"/>
                            <w:szCs w:val="14"/>
                            <w:lang w:val="en-GB"/>
                          </w:rPr>
                        </w:pPr>
                      </w:p>
                      <w:p w14:paraId="2E8B5844" w14:textId="36337EDF" w:rsidR="007D76B4" w:rsidRPr="00E002C8" w:rsidRDefault="007D76B4" w:rsidP="00A92ECD">
                        <w:pPr>
                          <w:rPr>
                            <w:lang w:val="en-GB"/>
                          </w:rPr>
                        </w:pPr>
                        <w:r w:rsidRPr="00754878">
                          <w:rPr>
                            <w:lang w:val="en-US"/>
                          </w:rPr>
                          <w:t>Agile / Scrum Methodology, Waterfall</w:t>
                        </w:r>
                      </w:p>
                    </w:tc>
                  </w:tr>
                </w:tbl>
                <w:p w14:paraId="70036FAF" w14:textId="77777777" w:rsidR="00644F6C" w:rsidRPr="000F340D" w:rsidRDefault="00644F6C" w:rsidP="00EB5883">
                  <w:pPr>
                    <w:ind w:left="-207" w:firstLine="180"/>
                    <w:rPr>
                      <w:color w:val="0097B1"/>
                      <w:sz w:val="2"/>
                      <w:szCs w:val="2"/>
                      <w:lang w:val="en-GB"/>
                    </w:rPr>
                  </w:pP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toolsapplicationswrapper"/>
                  </w:tblPr>
                  <w:tblGrid>
                    <w:gridCol w:w="8261"/>
                  </w:tblGrid>
                  <w:tr w:rsidR="00E002C8" w:rsidRPr="00354B84" w14:paraId="4C5B70CE" w14:textId="77777777" w:rsidTr="00FE3DFB">
                    <w:trPr>
                      <w:trHeight w:val="651"/>
                    </w:trPr>
                    <w:tc>
                      <w:tcPr>
                        <w:tcW w:w="8261" w:type="dxa"/>
                        <w:tcBorders>
                          <w:top w:val="nil"/>
                          <w:left w:val="nil"/>
                          <w:bottom w:val="nil"/>
                          <w:right w:val="nil"/>
                        </w:tcBorders>
                      </w:tcPr>
                      <w:p w14:paraId="4EE08821" w14:textId="77777777" w:rsidR="00E002C8" w:rsidRPr="00316AA8" w:rsidRDefault="00A12294" w:rsidP="00A12294">
                        <w:pPr>
                          <w:pStyle w:val="Subkopje8ptbold1"/>
                        </w:pPr>
                        <w:r w:rsidRPr="00101FFA">
                          <w:rPr>
                            <w:color w:val="075E78"/>
                          </w:rPr>
                          <w:t>T</w:t>
                        </w:r>
                        <w:r w:rsidR="00E002C8" w:rsidRPr="00101FFA">
                          <w:rPr>
                            <w:color w:val="075E78"/>
                          </w:rPr>
                          <w:t>ools &amp; Applications</w:t>
                        </w:r>
                      </w:p>
                      <w:p w14:paraId="16D34810" w14:textId="77777777" w:rsidR="00E002C8" w:rsidRPr="00BD6A93" w:rsidRDefault="00E002C8" w:rsidP="00E002C8">
                        <w:pPr>
                          <w:spacing w:line="60" w:lineRule="exact"/>
                          <w:ind w:left="-207" w:firstLine="180"/>
                          <w:rPr>
                            <w:b/>
                            <w:color w:val="0097B1"/>
                            <w:sz w:val="14"/>
                            <w:szCs w:val="14"/>
                            <w:lang w:val="en-GB"/>
                          </w:rPr>
                        </w:pPr>
                      </w:p>
                      <w:p w14:paraId="42803AC5" w14:textId="0A4A75B4" w:rsidR="00E002C8" w:rsidRPr="00E002C8" w:rsidRDefault="007D76B4" w:rsidP="00A92ECD">
                        <w:pPr>
                          <w:rPr>
                            <w:lang w:val="en-GB"/>
                          </w:rPr>
                        </w:pPr>
                        <w:r w:rsidRPr="00754878">
                          <w:rPr>
                            <w:lang w:val="en-US"/>
                          </w:rPr>
                          <w:t>Google Unit test Framework, Rational Clearcase, CMake, MS Visio, Boost, Visual Studio, Visual Studio, Google Colab, Enterprise Architect, GStreamer, NSIS, GIT, WinDbg, Clearcase, Tensorflow, Perforce, ffmpeg, Qt 5</w:t>
                        </w:r>
                      </w:p>
                    </w:tc>
                  </w:tr>
                </w:tbl>
                <w:p w14:paraId="6B03757C" w14:textId="77777777" w:rsidR="00E002C8" w:rsidRPr="000F340D" w:rsidRDefault="00E002C8" w:rsidP="00E002C8">
                  <w:pPr>
                    <w:rPr>
                      <w:b/>
                      <w:color w:val="0097B1"/>
                      <w:sz w:val="2"/>
                      <w:szCs w:val="2"/>
                      <w:lang w:val="en-GB"/>
                    </w:rPr>
                  </w:pPr>
                </w:p>
                <w:p w14:paraId="5D1384CC" w14:textId="77777777" w:rsidR="00644F6C" w:rsidRPr="000F340D" w:rsidRDefault="00644F6C" w:rsidP="00E002C8">
                  <w:pPr>
                    <w:ind w:left="-207" w:firstLine="180"/>
                    <w:rPr>
                      <w:b/>
                      <w:color w:val="0097B1"/>
                      <w:sz w:val="2"/>
                      <w:szCs w:val="2"/>
                      <w:lang w:val="en-GB"/>
                    </w:rPr>
                  </w:pPr>
                </w:p>
                <w:p w14:paraId="27F671E1" w14:textId="77777777" w:rsidR="00644F6C" w:rsidRPr="000F340D" w:rsidRDefault="00644F6C" w:rsidP="00EB5883">
                  <w:pPr>
                    <w:pStyle w:val="Subkopje8ptbold"/>
                    <w:ind w:left="-207" w:firstLine="180"/>
                    <w:rPr>
                      <w:sz w:val="2"/>
                      <w:szCs w:val="2"/>
                      <w:lang w:val="en-GB"/>
                    </w:rPr>
                  </w:pPr>
                  <w:r w:rsidRPr="00AD6107">
                    <w:rPr>
                      <w:sz w:val="20"/>
                      <w:lang w:val="en-GB"/>
                    </w:rPr>
                    <w:t xml:space="preserve"> </w:t>
                  </w:r>
                </w:p>
                <w:tbl>
                  <w:tblPr>
                    <w:tblStyle w:val="TableGrid"/>
                    <w:tblpPr w:leftFromText="141" w:rightFromText="141" w:vertAnchor="text" w:tblpX="-185" w:tblpY="1"/>
                    <w:tblOverlap w:val="never"/>
                    <w:tblW w:w="8261" w:type="dxa"/>
                    <w:tblLayout w:type="fixed"/>
                    <w:tblLook w:val="04A0" w:firstRow="1" w:lastRow="0" w:firstColumn="1" w:lastColumn="0" w:noHBand="0" w:noVBand="1"/>
                    <w:tblDescription w:val="_osplatformwrapper"/>
                  </w:tblPr>
                  <w:tblGrid>
                    <w:gridCol w:w="8261"/>
                  </w:tblGrid>
                  <w:tr w:rsidR="00C6182D" w:rsidRPr="00754878" w14:paraId="3989D74B" w14:textId="77777777" w:rsidTr="00FE3DFB">
                    <w:trPr>
                      <w:trHeight w:val="651"/>
                    </w:trPr>
                    <w:tc>
                      <w:tcPr>
                        <w:tcW w:w="8261" w:type="dxa"/>
                        <w:tcBorders>
                          <w:top w:val="nil"/>
                          <w:left w:val="nil"/>
                          <w:bottom w:val="nil"/>
                          <w:right w:val="nil"/>
                        </w:tcBorders>
                      </w:tcPr>
                      <w:p w14:paraId="347B93CA" w14:textId="77777777" w:rsidR="00C6182D" w:rsidRPr="00316AA8" w:rsidRDefault="00C6182D" w:rsidP="00A12294">
                        <w:pPr>
                          <w:pStyle w:val="Subkopje8ptbold1"/>
                        </w:pPr>
                        <w:r w:rsidRPr="00101FFA">
                          <w:rPr>
                            <w:color w:val="075E78"/>
                          </w:rPr>
                          <w:t>OS &amp; Platform</w:t>
                        </w:r>
                      </w:p>
                      <w:p w14:paraId="03E17810" w14:textId="77777777" w:rsidR="00C6182D" w:rsidRPr="00BD6A93" w:rsidRDefault="00C6182D" w:rsidP="00C6182D">
                        <w:pPr>
                          <w:spacing w:line="60" w:lineRule="exact"/>
                          <w:ind w:left="-207" w:firstLine="180"/>
                          <w:rPr>
                            <w:b/>
                            <w:color w:val="0097B1"/>
                            <w:sz w:val="14"/>
                            <w:szCs w:val="14"/>
                            <w:lang w:val="en-GB"/>
                          </w:rPr>
                        </w:pPr>
                      </w:p>
                      <w:p w14:paraId="7BC7C2D1" w14:textId="4A538A16" w:rsidR="0028389A" w:rsidRDefault="0028389A" w:rsidP="00C6182D">
                        <w:pPr>
                          <w:rPr>
                            <w:lang w:val="en-GB"/>
                          </w:rPr>
                        </w:pPr>
                        <w:r w:rsidRPr="00754878">
                          <w:rPr>
                            <w:lang w:val="en-US"/>
                          </w:rPr>
                          <w:t>Win32, Linux, Microsoft Windows</w:t>
                        </w:r>
                      </w:p>
                    </w:tc>
                  </w:tr>
                </w:tbl>
                <w:p w14:paraId="78152C63" w14:textId="77777777" w:rsidR="00644F6C" w:rsidRPr="00203B92" w:rsidRDefault="00644F6C" w:rsidP="00C6182D">
                  <w:pPr>
                    <w:rPr>
                      <w:lang w:val="en-GB"/>
                    </w:rPr>
                  </w:pPr>
                </w:p>
              </w:tc>
            </w:tr>
          </w:tbl>
          <w:p w14:paraId="53F5AE9B" w14:textId="77777777" w:rsidR="00194650" w:rsidRDefault="00194650" w:rsidP="008C46B0">
            <w:pPr>
              <w:pStyle w:val="KopjeICTCVTool"/>
              <w:framePr w:hSpace="0" w:wrap="auto" w:vAnchor="margin" w:hAnchor="text" w:yAlign="inline"/>
              <w:ind w:left="-60" w:hanging="1"/>
              <w:suppressOverlap w:val="0"/>
            </w:pPr>
          </w:p>
        </w:tc>
      </w:tr>
      <w:tr w:rsidR="009F359F" w:rsidRPr="00CF5E5B" w14:paraId="6DB5F643" w14:textId="77777777" w:rsidTr="009368B1">
        <w:trPr>
          <w:gridAfter w:val="1"/>
          <w:wAfter w:w="13" w:type="dxa"/>
          <w:trHeight w:hRule="exact" w:val="170"/>
        </w:trPr>
        <w:tc>
          <w:tcPr>
            <w:tcW w:w="709" w:type="dxa"/>
            <w:shd w:val="clear" w:color="auto" w:fill="auto"/>
            <w:tcMar>
              <w:left w:w="0" w:type="dxa"/>
              <w:right w:w="0" w:type="dxa"/>
            </w:tcMar>
          </w:tcPr>
          <w:p w14:paraId="60B0EE6E" w14:textId="77777777" w:rsidR="009F359F" w:rsidRDefault="009F359F" w:rsidP="003363A6">
            <w:pPr>
              <w:pStyle w:val="ICTCVToolSkillstabel"/>
              <w:spacing w:before="0" w:after="0"/>
              <w:jc w:val="left"/>
              <w:rPr>
                <w:noProof/>
              </w:rPr>
            </w:pPr>
          </w:p>
        </w:tc>
        <w:tc>
          <w:tcPr>
            <w:tcW w:w="8684" w:type="dxa"/>
            <w:gridSpan w:val="4"/>
            <w:shd w:val="clear" w:color="auto" w:fill="auto"/>
            <w:tcMar>
              <w:top w:w="113" w:type="dxa"/>
              <w:bottom w:w="113" w:type="dxa"/>
            </w:tcMar>
          </w:tcPr>
          <w:p w14:paraId="7EB7D6BC" w14:textId="77777777" w:rsidR="009F359F" w:rsidRPr="008A0092" w:rsidRDefault="009F359F" w:rsidP="003363A6">
            <w:pPr>
              <w:pStyle w:val="Kopje10ptbold"/>
            </w:pPr>
          </w:p>
        </w:tc>
      </w:tr>
      <w:tr w:rsidR="00B9683E" w:rsidRPr="00754878" w14:paraId="5B747C1D" w14:textId="77777777" w:rsidTr="009368B1">
        <w:trPr>
          <w:gridAfter w:val="1"/>
          <w:wAfter w:w="13" w:type="dxa"/>
          <w:trHeight w:val="885"/>
        </w:trPr>
        <w:tc>
          <w:tcPr>
            <w:tcW w:w="709" w:type="dxa"/>
            <w:shd w:val="clear" w:color="auto" w:fill="auto"/>
          </w:tcPr>
          <w:p w14:paraId="78B54DDD" w14:textId="77777777" w:rsidR="00B9683E" w:rsidRPr="008376C0" w:rsidRDefault="00A9351B" w:rsidP="00A9351B">
            <w:pPr>
              <w:pStyle w:val="ICTCVToolSkillstabel"/>
              <w:spacing w:before="0" w:after="0"/>
              <w:ind w:left="-85"/>
              <w:jc w:val="left"/>
              <w:rPr>
                <w:noProof/>
              </w:rPr>
            </w:pPr>
            <w:r>
              <w:rPr>
                <w:noProof/>
              </w:rPr>
              <w:drawing>
                <wp:inline distT="0" distB="0" distL="0" distR="0" wp14:anchorId="2BF692BE" wp14:editId="2D6845F0">
                  <wp:extent cx="396000" cy="396000"/>
                  <wp:effectExtent l="0" t="0" r="4445" b="444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inline>
              </w:drawing>
            </w:r>
          </w:p>
        </w:tc>
        <w:tc>
          <w:tcPr>
            <w:tcW w:w="8684" w:type="dxa"/>
            <w:gridSpan w:val="4"/>
            <w:shd w:val="clear" w:color="auto" w:fill="auto"/>
            <w:tcMar>
              <w:top w:w="113" w:type="dxa"/>
              <w:bottom w:w="113" w:type="dxa"/>
            </w:tcMar>
          </w:tcPr>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097B3D" w:rsidRPr="00AE2798" w14:paraId="14E0F0FB" w14:textId="77777777" w:rsidTr="00F10F40">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auto"/>
                  <w:tcMar>
                    <w:left w:w="108" w:type="dxa"/>
                  </w:tcMar>
                  <w:vAlign w:val="center"/>
                </w:tcPr>
                <w:tbl>
                  <w:tblPr>
                    <w:tblStyle w:val="GridTable1Light-Accent6"/>
                    <w:tblpPr w:leftFromText="141" w:rightFromText="141" w:vertAnchor="text" w:horzAnchor="margin" w:tblpX="-142" w:tblpY="-119"/>
                    <w:tblOverlap w:val="never"/>
                    <w:tblW w:w="4111"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1"/>
                  </w:tblGrid>
                  <w:tr w:rsidR="00097B3D" w:rsidRPr="00781BA5" w14:paraId="721F9FE4" w14:textId="77777777" w:rsidTr="00FC4137">
                    <w:trPr>
                      <w:cnfStyle w:val="100000000000" w:firstRow="1" w:lastRow="0" w:firstColumn="0" w:lastColumn="0" w:oddVBand="0" w:evenVBand="0" w:oddHBand="0" w:evenHBand="0" w:firstRowFirstColumn="0" w:firstRowLastColumn="0" w:lastRowFirstColumn="0" w:lastRowLastColumn="0"/>
                      <w:trHeight w:hRule="exact" w:val="567"/>
                      <w:tblHeader/>
                    </w:trPr>
                    <w:tc>
                      <w:tcPr>
                        <w:cnfStyle w:val="001000000000" w:firstRow="0" w:lastRow="0" w:firstColumn="1" w:lastColumn="0" w:oddVBand="0" w:evenVBand="0" w:oddHBand="0" w:evenHBand="0" w:firstRowFirstColumn="0" w:firstRowLastColumn="0" w:lastRowFirstColumn="0" w:lastRowLastColumn="0"/>
                        <w:tcW w:w="4111" w:type="dxa"/>
                        <w:tcBorders>
                          <w:bottom w:val="nil"/>
                          <w:right w:val="nil"/>
                        </w:tcBorders>
                        <w:shd w:val="clear" w:color="auto" w:fill="auto"/>
                        <w:tcMar>
                          <w:left w:w="108" w:type="dxa"/>
                        </w:tcMar>
                      </w:tcPr>
                      <w:p w14:paraId="5E791C48" w14:textId="77777777" w:rsidR="00097B3D" w:rsidRPr="008A0092" w:rsidRDefault="00097B3D" w:rsidP="00097B3D">
                        <w:pPr>
                          <w:pStyle w:val="Kopje10ptbold"/>
                          <w:rPr>
                            <w:b/>
                            <w:bCs w:val="0"/>
                          </w:rPr>
                        </w:pPr>
                        <w:r w:rsidRPr="00101FFA">
                          <w:rPr>
                            <w:b/>
                            <w:bCs w:val="0"/>
                            <w:color w:val="075E78"/>
                          </w:rPr>
                          <w:t>WORK EXPERIENCE</w:t>
                        </w:r>
                      </w:p>
                      <w:p w14:paraId="673EDFE1" w14:textId="77777777" w:rsidR="00097B3D" w:rsidRPr="008A0092" w:rsidRDefault="00097B3D" w:rsidP="00097B3D">
                        <w:pPr>
                          <w:pStyle w:val="Subkopje8ptbold1"/>
                          <w:rPr>
                            <w:b/>
                          </w:rPr>
                        </w:pPr>
                        <w:r w:rsidRPr="00101FFA">
                          <w:rPr>
                            <w:b/>
                            <w:color w:val="075E78"/>
                          </w:rPr>
                          <w:t>Period</w:t>
                        </w:r>
                      </w:p>
                    </w:tc>
                  </w:tr>
                </w:tbl>
                <w:p w14:paraId="4245CFE9" w14:textId="77777777" w:rsidR="00097B3D" w:rsidRDefault="00097B3D" w:rsidP="00097B3D">
                  <w:pPr>
                    <w:pStyle w:val="KopjeICTCVTool"/>
                    <w:framePr w:hSpace="0" w:wrap="auto" w:vAnchor="margin" w:hAnchor="text" w:yAlign="inline"/>
                    <w:suppressOverlap w:val="0"/>
                  </w:pPr>
                </w:p>
                <w:p w14:paraId="0B45EEA5" w14:textId="77777777" w:rsidR="00097B3D" w:rsidRPr="008A0092" w:rsidRDefault="00097B3D" w:rsidP="00097B3D">
                  <w:pPr>
                    <w:pStyle w:val="Subkopje8ptbold1"/>
                    <w:rPr>
                      <w:b/>
                    </w:rPr>
                  </w:pPr>
                  <w:r w:rsidRPr="00101FFA">
                    <w:rPr>
                      <w:b/>
                      <w:color w:val="075E78"/>
                    </w:rPr>
                    <w:t>Function</w:t>
                  </w:r>
                </w:p>
              </w:tc>
            </w:tr>
            <w:tr w:rsidR="00097B3D" w:rsidRPr="00CF5E5B" w14:paraId="3A62F964" w14:textId="77777777" w:rsidTr="00F10F40">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shd w:val="clear" w:color="auto" w:fill="DCEEF4"/>
                  <w:tcMar>
                    <w:top w:w="113" w:type="dxa"/>
                    <w:left w:w="108" w:type="dxa"/>
                    <w:bottom w:w="113" w:type="dxa"/>
                    <w:right w:w="284" w:type="dxa"/>
                  </w:tcMar>
                </w:tcPr>
                <w:p w14:paraId="14899A23" w14:textId="77777777" w:rsidR="00BF36D0" w:rsidRPr="00BF36D0" w:rsidRDefault="00BF36D0" w:rsidP="00097B3D">
                  <w:pPr>
                    <w:rPr>
                      <w:b w:val="0"/>
                      <w:bCs w:val="0"/>
                    </w:rPr>
                  </w:pPr>
                  <w:r>
                    <w:rPr>
                      <w:b w:val="0"/>
                      <w:bCs w:val="0"/>
                    </w:rPr>
                    <w:t>7-2021 to 4-2022</w:t>
                  </w:r>
                </w:p>
              </w:tc>
              <w:tc>
                <w:tcPr>
                  <w:tcW w:w="4709" w:type="dxa"/>
                  <w:gridSpan w:val="2"/>
                  <w:tcBorders>
                    <w:top w:val="nil"/>
                  </w:tcBorders>
                  <w:shd w:val="clear" w:color="auto" w:fill="DCEEF4"/>
                  <w:tcMar>
                    <w:top w:w="113" w:type="dxa"/>
                    <w:left w:w="108" w:type="dxa"/>
                    <w:bottom w:w="113" w:type="dxa"/>
                    <w:right w:w="284" w:type="dxa"/>
                  </w:tcMar>
                </w:tcPr>
                <w:p w14:paraId="7DEAF918" w14:textId="77777777" w:rsidR="00BF36D0" w:rsidRPr="00481DF6" w:rsidRDefault="00BF36D0" w:rsidP="00097B3D">
                  <w:pPr>
                    <w:ind w:left="54"/>
                    <w:cnfStyle w:val="000000000000" w:firstRow="0" w:lastRow="0" w:firstColumn="0" w:lastColumn="0" w:oddVBand="0" w:evenVBand="0" w:oddHBand="0" w:evenHBand="0" w:firstRowFirstColumn="0" w:firstRowLastColumn="0" w:lastRowFirstColumn="0" w:lastRowLastColumn="0"/>
                  </w:pPr>
                  <w:r>
                    <w:t>Lead Engineer</w:t>
                  </w:r>
                </w:p>
              </w:tc>
            </w:tr>
            <w:tr w:rsidR="00097B3D" w:rsidRPr="00031ED6" w14:paraId="4D19738B"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02064BEC" w14:textId="77777777" w:rsidR="00097B3D" w:rsidRPr="00481DF6" w:rsidRDefault="002B0ED1" w:rsidP="00097B3D">
                  <w:pPr>
                    <w:pStyle w:val="Subkopje8ptbold1"/>
                    <w:rPr>
                      <w:b/>
                      <w:bCs w:val="0"/>
                    </w:rPr>
                  </w:pPr>
                  <w:r w:rsidRPr="00101FFA">
                    <w:rPr>
                      <w:b/>
                      <w:bCs w:val="0"/>
                      <w:color w:val="075E78"/>
                    </w:rPr>
                    <w:t>Organization</w:t>
                  </w:r>
                </w:p>
              </w:tc>
              <w:tc>
                <w:tcPr>
                  <w:tcW w:w="4709" w:type="dxa"/>
                  <w:gridSpan w:val="2"/>
                  <w:shd w:val="clear" w:color="auto" w:fill="FFFFFF" w:themeFill="background1"/>
                  <w:tcMar>
                    <w:left w:w="108" w:type="dxa"/>
                  </w:tcMar>
                  <w:vAlign w:val="center"/>
                </w:tcPr>
                <w:p w14:paraId="469B4100" w14:textId="77777777" w:rsidR="00097B3D" w:rsidRPr="008A0092" w:rsidRDefault="006E00EF" w:rsidP="00097B3D">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w:t>
                  </w:r>
                  <w:r w:rsidR="00097B3D" w:rsidRPr="00101FFA">
                    <w:rPr>
                      <w:color w:val="075E78"/>
                    </w:rPr>
                    <w:t>Project</w:t>
                  </w:r>
                </w:p>
              </w:tc>
            </w:tr>
            <w:tr w:rsidR="00097B3D" w:rsidRPr="00031ED6" w14:paraId="710CB94F" w14:textId="77777777" w:rsidTr="00F10F40">
              <w:tc>
                <w:tcPr>
                  <w:cnfStyle w:val="001000000000" w:firstRow="0" w:lastRow="0" w:firstColumn="1" w:lastColumn="0" w:oddVBand="0" w:evenVBand="0" w:oddHBand="0" w:evenHBand="0" w:firstRowFirstColumn="0" w:firstRowLastColumn="0" w:lastRowFirstColumn="0" w:lastRowLastColumn="0"/>
                  <w:tcW w:w="4130" w:type="dxa"/>
                  <w:gridSpan w:val="2"/>
                  <w:tcBorders>
                    <w:bottom w:val="nil"/>
                  </w:tcBorders>
                  <w:shd w:val="clear" w:color="auto" w:fill="DCEEF4"/>
                  <w:tcMar>
                    <w:top w:w="113" w:type="dxa"/>
                    <w:left w:w="108" w:type="dxa"/>
                    <w:bottom w:w="113" w:type="dxa"/>
                    <w:right w:w="284" w:type="dxa"/>
                  </w:tcMar>
                </w:tcPr>
                <w:p w14:paraId="64728478" w14:textId="77777777" w:rsidR="00BF36D0" w:rsidRPr="00BF36D0" w:rsidRDefault="00BF36D0" w:rsidP="00097B3D">
                  <w:pPr>
                    <w:rPr>
                      <w:b w:val="0"/>
                      <w:bCs w:val="0"/>
                    </w:rPr>
                  </w:pPr>
                  <w:r>
                    <w:rPr>
                      <w:b w:val="0"/>
                      <w:bCs w:val="0"/>
                    </w:rPr>
                    <w:t>Siemens</w:t>
                  </w:r>
                </w:p>
              </w:tc>
              <w:tc>
                <w:tcPr>
                  <w:tcW w:w="4690" w:type="dxa"/>
                  <w:tcBorders>
                    <w:bottom w:val="nil"/>
                  </w:tcBorders>
                  <w:shd w:val="clear" w:color="auto" w:fill="DCEEF4"/>
                  <w:tcMar>
                    <w:right w:w="284" w:type="dxa"/>
                  </w:tcMar>
                </w:tcPr>
                <w:p w14:paraId="1850DBCB" w14:textId="77777777" w:rsidR="00BF36D0" w:rsidRPr="008A0092" w:rsidRDefault="00BF36D0" w:rsidP="00097B3D">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097B3D" w:rsidRPr="00031ED6" w14:paraId="20A84877"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102DFF3E" w14:textId="77777777" w:rsidR="00097B3D" w:rsidRPr="008A0092" w:rsidRDefault="00097B3D" w:rsidP="00097B3D">
                  <w:pPr>
                    <w:pStyle w:val="Subkopje8ptbold1"/>
                    <w:rPr>
                      <w:b/>
                    </w:rPr>
                  </w:pPr>
                </w:p>
              </w:tc>
              <w:tc>
                <w:tcPr>
                  <w:tcW w:w="4709" w:type="dxa"/>
                  <w:gridSpan w:val="2"/>
                  <w:shd w:val="clear" w:color="auto" w:fill="FFFFFF" w:themeFill="background1"/>
                  <w:tcMar>
                    <w:left w:w="108" w:type="dxa"/>
                  </w:tcMar>
                  <w:vAlign w:val="center"/>
                </w:tcPr>
                <w:p w14:paraId="4FA5A498" w14:textId="77777777" w:rsidR="00097B3D" w:rsidRDefault="00097B3D" w:rsidP="00097B3D">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097B3D" w:rsidRPr="00754878" w14:paraId="1B806A56" w14:textId="77777777" w:rsidTr="00F10F40">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DCEEF4"/>
                  <w:tcMar>
                    <w:top w:w="113" w:type="dxa"/>
                    <w:left w:w="108" w:type="dxa"/>
                    <w:bottom w:w="113" w:type="dxa"/>
                    <w:right w:w="284" w:type="dxa"/>
                  </w:tcMar>
                </w:tcPr>
                <w:p w14:paraId="72F0D09F" w14:textId="77777777" w:rsidR="00BF36D0" w:rsidRPr="00BF36D0" w:rsidRDefault="00BF36D0" w:rsidP="004E4119">
                  <w:pPr>
                    <w:tabs>
                      <w:tab w:val="left" w:pos="2805"/>
                    </w:tabs>
                    <w:rPr>
                      <w:b w:val="0"/>
                      <w:bCs w:val="0"/>
                    </w:rPr>
                  </w:pPr>
                  <w:r>
                    <w:rPr>
                      <w:b w:val="0"/>
                      <w:bCs w:val="0"/>
                    </w:rPr>
                    <w:t>For Sinumerik Product line, there was a need to provide facility to log data for more than one channel. Hence it was necessary to update the logging module to capture data from all configured channels in Sinumerik device. As a lead developer I implemented the feature, keeping scalability in mind so that feature can be extended to 'n' channels. I implemented the front end using Qt and actual functionality in C(backward compatibility reasons). It was a complicated assignment as the logging was done in binary file, which will be parsed to display human text.</w:t>
                  </w:r>
                </w:p>
              </w:tc>
            </w:tr>
          </w:tbl>
          <w:p w14:paraId="287C2169" w14:textId="77777777" w:rsidR="00093FED" w:rsidRPr="00754878" w:rsidRDefault="00093FED">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097B3D" w:rsidRPr="00AE2798" w14:paraId="4DCC487F" w14:textId="77777777" w:rsidTr="00F10F40">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auto"/>
                  <w:tcMar>
                    <w:left w:w="108" w:type="dxa"/>
                  </w:tcMar>
                  <w:vAlign w:val="center"/>
                </w:tcPr>
                <w:tbl>
                  <w:tblPr>
                    <w:tblStyle w:val="GridTable1Light-Accent6"/>
                    <w:tblpPr w:leftFromText="141" w:rightFromText="141" w:vertAnchor="text" w:horzAnchor="margin" w:tblpX="-142" w:tblpY="-119"/>
                    <w:tblOverlap w:val="never"/>
                    <w:tblW w:w="4111"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1"/>
                  </w:tblGrid>
                  <w:tr w:rsidR="00097B3D" w:rsidRPr="00781BA5" w14:paraId="3EB3C8A9" w14:textId="77777777" w:rsidTr="00FC4137">
                    <w:trPr>
                      <w:cnfStyle w:val="100000000000" w:firstRow="1" w:lastRow="0" w:firstColumn="0" w:lastColumn="0" w:oddVBand="0" w:evenVBand="0" w:oddHBand="0" w:evenHBand="0" w:firstRowFirstColumn="0" w:firstRowLastColumn="0" w:lastRowFirstColumn="0" w:lastRowLastColumn="0"/>
                      <w:trHeight w:hRule="exact" w:val="567"/>
                      <w:tblHeader/>
                    </w:trPr>
                    <w:tc>
                      <w:tcPr>
                        <w:cnfStyle w:val="001000000000" w:firstRow="0" w:lastRow="0" w:firstColumn="1" w:lastColumn="0" w:oddVBand="0" w:evenVBand="0" w:oddHBand="0" w:evenHBand="0" w:firstRowFirstColumn="0" w:firstRowLastColumn="0" w:lastRowFirstColumn="0" w:lastRowLastColumn="0"/>
                        <w:tcW w:w="4111" w:type="dxa"/>
                        <w:tcBorders>
                          <w:bottom w:val="nil"/>
                          <w:right w:val="nil"/>
                        </w:tcBorders>
                        <w:shd w:val="clear" w:color="auto" w:fill="auto"/>
                        <w:tcMar>
                          <w:left w:w="108" w:type="dxa"/>
                        </w:tcMar>
                      </w:tcPr>
                      <w:p w14:paraId="3D1A8D84" w14:textId="77777777" w:rsidR="00097B3D" w:rsidRPr="008A0092" w:rsidRDefault="00097B3D" w:rsidP="00097B3D">
                        <w:pPr>
                          <w:pStyle w:val="Subkopje8ptbold1"/>
                          <w:rPr>
                            <w:b/>
                          </w:rPr>
                        </w:pPr>
                        <w:r>
                          <w:rPr>
                            <w:b/>
                            <w:color w:val="075E78"/>
                          </w:rPr>
                          <w:br/>
                          <w:t>Period</w:t>
                        </w:r>
                      </w:p>
                    </w:tc>
                  </w:tr>
                </w:tbl>
                <w:p w14:paraId="1225CEB8" w14:textId="77777777" w:rsidR="00097B3D" w:rsidRDefault="00097B3D" w:rsidP="00097B3D">
                  <w:pPr>
                    <w:pStyle w:val="KopjeICTCVTool"/>
                    <w:framePr w:hSpace="0" w:wrap="auto" w:vAnchor="margin" w:hAnchor="text" w:yAlign="inline"/>
                    <w:suppressOverlap w:val="0"/>
                  </w:pPr>
                </w:p>
                <w:p w14:paraId="4F781BB8" w14:textId="77777777" w:rsidR="00097B3D" w:rsidRPr="008A0092" w:rsidRDefault="00097B3D" w:rsidP="00097B3D">
                  <w:pPr>
                    <w:pStyle w:val="Subkopje8ptbold1"/>
                    <w:rPr>
                      <w:b/>
                    </w:rPr>
                  </w:pPr>
                  <w:r w:rsidRPr="00101FFA">
                    <w:rPr>
                      <w:b/>
                      <w:color w:val="075E78"/>
                    </w:rPr>
                    <w:t>Function</w:t>
                  </w:r>
                </w:p>
              </w:tc>
            </w:tr>
            <w:tr w:rsidR="00097B3D" w:rsidRPr="00CF5E5B" w14:paraId="0301B0B2" w14:textId="77777777" w:rsidTr="00F10F40">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shd w:val="clear" w:color="auto" w:fill="DCEEF4"/>
                  <w:tcMar>
                    <w:top w:w="113" w:type="dxa"/>
                    <w:left w:w="108" w:type="dxa"/>
                    <w:bottom w:w="113" w:type="dxa"/>
                    <w:right w:w="284" w:type="dxa"/>
                  </w:tcMar>
                </w:tcPr>
                <w:p w14:paraId="31060422" w14:textId="77777777" w:rsidR="00BF36D0" w:rsidRPr="00BF36D0" w:rsidRDefault="00BF36D0" w:rsidP="00097B3D">
                  <w:pPr>
                    <w:rPr>
                      <w:b w:val="0"/>
                      <w:bCs w:val="0"/>
                    </w:rPr>
                  </w:pPr>
                  <w:r>
                    <w:rPr>
                      <w:b w:val="0"/>
                      <w:bCs w:val="0"/>
                    </w:rPr>
                    <w:t>1-2021 to 6-2021</w:t>
                  </w:r>
                </w:p>
              </w:tc>
              <w:tc>
                <w:tcPr>
                  <w:tcW w:w="4709" w:type="dxa"/>
                  <w:gridSpan w:val="2"/>
                  <w:tcBorders>
                    <w:top w:val="nil"/>
                  </w:tcBorders>
                  <w:shd w:val="clear" w:color="auto" w:fill="DCEEF4"/>
                  <w:tcMar>
                    <w:top w:w="113" w:type="dxa"/>
                    <w:left w:w="108" w:type="dxa"/>
                    <w:bottom w:w="113" w:type="dxa"/>
                    <w:right w:w="284" w:type="dxa"/>
                  </w:tcMar>
                </w:tcPr>
                <w:p w14:paraId="4ED95794" w14:textId="77777777" w:rsidR="00BF36D0" w:rsidRPr="00481DF6" w:rsidRDefault="00BF36D0" w:rsidP="00097B3D">
                  <w:pPr>
                    <w:ind w:left="54"/>
                    <w:cnfStyle w:val="000000000000" w:firstRow="0" w:lastRow="0" w:firstColumn="0" w:lastColumn="0" w:oddVBand="0" w:evenVBand="0" w:oddHBand="0" w:evenHBand="0" w:firstRowFirstColumn="0" w:firstRowLastColumn="0" w:lastRowFirstColumn="0" w:lastRowLastColumn="0"/>
                  </w:pPr>
                  <w:r>
                    <w:t>Lead Engineer</w:t>
                  </w:r>
                </w:p>
              </w:tc>
            </w:tr>
            <w:tr w:rsidR="00097B3D" w:rsidRPr="00031ED6" w14:paraId="620A7DC0"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72E44DAA" w14:textId="77777777" w:rsidR="00097B3D" w:rsidRPr="00481DF6" w:rsidRDefault="002B0ED1" w:rsidP="00097B3D">
                  <w:pPr>
                    <w:pStyle w:val="Subkopje8ptbold1"/>
                    <w:rPr>
                      <w:b/>
                      <w:bCs w:val="0"/>
                    </w:rPr>
                  </w:pPr>
                  <w:r w:rsidRPr="00101FFA">
                    <w:rPr>
                      <w:b/>
                      <w:bCs w:val="0"/>
                      <w:color w:val="075E78"/>
                    </w:rPr>
                    <w:t>Organization</w:t>
                  </w:r>
                </w:p>
              </w:tc>
              <w:tc>
                <w:tcPr>
                  <w:tcW w:w="4709" w:type="dxa"/>
                  <w:gridSpan w:val="2"/>
                  <w:shd w:val="clear" w:color="auto" w:fill="FFFFFF" w:themeFill="background1"/>
                  <w:tcMar>
                    <w:left w:w="108" w:type="dxa"/>
                  </w:tcMar>
                  <w:vAlign w:val="center"/>
                </w:tcPr>
                <w:p w14:paraId="3B846B05" w14:textId="77777777" w:rsidR="00097B3D" w:rsidRPr="008A0092" w:rsidRDefault="006E00EF" w:rsidP="00097B3D">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w:t>
                  </w:r>
                  <w:r w:rsidR="00097B3D" w:rsidRPr="00101FFA">
                    <w:rPr>
                      <w:color w:val="075E78"/>
                    </w:rPr>
                    <w:t>Project</w:t>
                  </w:r>
                </w:p>
              </w:tc>
            </w:tr>
            <w:tr w:rsidR="00097B3D" w:rsidRPr="00031ED6" w14:paraId="216224AC" w14:textId="77777777" w:rsidTr="00F10F40">
              <w:tc>
                <w:tcPr>
                  <w:cnfStyle w:val="001000000000" w:firstRow="0" w:lastRow="0" w:firstColumn="1" w:lastColumn="0" w:oddVBand="0" w:evenVBand="0" w:oddHBand="0" w:evenHBand="0" w:firstRowFirstColumn="0" w:firstRowLastColumn="0" w:lastRowFirstColumn="0" w:lastRowLastColumn="0"/>
                  <w:tcW w:w="4130" w:type="dxa"/>
                  <w:gridSpan w:val="2"/>
                  <w:tcBorders>
                    <w:bottom w:val="nil"/>
                  </w:tcBorders>
                  <w:shd w:val="clear" w:color="auto" w:fill="DCEEF4"/>
                  <w:tcMar>
                    <w:top w:w="113" w:type="dxa"/>
                    <w:left w:w="108" w:type="dxa"/>
                    <w:bottom w:w="113" w:type="dxa"/>
                    <w:right w:w="284" w:type="dxa"/>
                  </w:tcMar>
                </w:tcPr>
                <w:p w14:paraId="47870DE9" w14:textId="77777777" w:rsidR="00BF36D0" w:rsidRPr="00BF36D0" w:rsidRDefault="00BF36D0" w:rsidP="00097B3D">
                  <w:pPr>
                    <w:rPr>
                      <w:b w:val="0"/>
                      <w:bCs w:val="0"/>
                    </w:rPr>
                  </w:pPr>
                  <w:r>
                    <w:rPr>
                      <w:b w:val="0"/>
                      <w:bCs w:val="0"/>
                    </w:rPr>
                    <w:t>Siemens</w:t>
                  </w:r>
                </w:p>
              </w:tc>
              <w:tc>
                <w:tcPr>
                  <w:tcW w:w="4690" w:type="dxa"/>
                  <w:tcBorders>
                    <w:bottom w:val="nil"/>
                  </w:tcBorders>
                  <w:shd w:val="clear" w:color="auto" w:fill="DCEEF4"/>
                  <w:tcMar>
                    <w:right w:w="284" w:type="dxa"/>
                  </w:tcMar>
                </w:tcPr>
                <w:p w14:paraId="232D7159" w14:textId="77777777" w:rsidR="00BF36D0" w:rsidRPr="008A0092" w:rsidRDefault="00BF36D0" w:rsidP="00097B3D">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097B3D" w:rsidRPr="00031ED6" w14:paraId="01AC5B29"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4D259CF2" w14:textId="77777777" w:rsidR="00097B3D" w:rsidRPr="008A0092" w:rsidRDefault="00097B3D" w:rsidP="00097B3D">
                  <w:pPr>
                    <w:pStyle w:val="Subkopje8ptbold1"/>
                    <w:rPr>
                      <w:b/>
                    </w:rPr>
                  </w:pPr>
                </w:p>
              </w:tc>
              <w:tc>
                <w:tcPr>
                  <w:tcW w:w="4709" w:type="dxa"/>
                  <w:gridSpan w:val="2"/>
                  <w:shd w:val="clear" w:color="auto" w:fill="FFFFFF" w:themeFill="background1"/>
                  <w:tcMar>
                    <w:left w:w="108" w:type="dxa"/>
                  </w:tcMar>
                  <w:vAlign w:val="center"/>
                </w:tcPr>
                <w:p w14:paraId="3702CE2D" w14:textId="77777777" w:rsidR="00097B3D" w:rsidRDefault="00097B3D" w:rsidP="00097B3D">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097B3D" w:rsidRPr="00754878" w14:paraId="2F837056" w14:textId="77777777" w:rsidTr="00F10F40">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DCEEF4"/>
                  <w:tcMar>
                    <w:top w:w="113" w:type="dxa"/>
                    <w:left w:w="108" w:type="dxa"/>
                    <w:bottom w:w="113" w:type="dxa"/>
                    <w:right w:w="284" w:type="dxa"/>
                  </w:tcMar>
                </w:tcPr>
                <w:p w14:paraId="4C31D9F5" w14:textId="77777777" w:rsidR="00BF36D0" w:rsidRPr="00BF36D0" w:rsidRDefault="00BF36D0" w:rsidP="004E4119">
                  <w:pPr>
                    <w:tabs>
                      <w:tab w:val="left" w:pos="2805"/>
                    </w:tabs>
                    <w:rPr>
                      <w:b w:val="0"/>
                      <w:bCs w:val="0"/>
                    </w:rPr>
                  </w:pPr>
                  <w:r>
                    <w:rPr>
                      <w:b w:val="0"/>
                      <w:bCs w:val="0"/>
                    </w:rPr>
                    <w:t xml:space="preserve">In Sinumerik product line, there was a need to provide facility for the users to monitor variable values periodically. Hence we had to enhance the existing logging module to capture the values of variables which were getting updated. As a lead developer I designed , implemented and integrated the user interface for the feature requested. My role included : designing, </w:t>
                  </w:r>
                  <w:r>
                    <w:rPr>
                      <w:b w:val="0"/>
                      <w:bCs w:val="0"/>
                    </w:rPr>
                    <w:lastRenderedPageBreak/>
                    <w:t>implementation, integrating feature into product line, branch management, code review, stake holder communications(technical).</w:t>
                  </w:r>
                </w:p>
              </w:tc>
            </w:tr>
          </w:tbl>
          <w:p w14:paraId="60796609" w14:textId="77777777" w:rsidR="00093FED" w:rsidRPr="00754878" w:rsidRDefault="00093FED">
            <w:pPr>
              <w:rPr>
                <w:lang w:val="en-US"/>
              </w:rPr>
            </w:pPr>
          </w:p>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097B3D" w:rsidRPr="00AE2798" w14:paraId="3D9ACC3E" w14:textId="77777777" w:rsidTr="00F10F40">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auto"/>
                  <w:tcMar>
                    <w:left w:w="108" w:type="dxa"/>
                  </w:tcMar>
                  <w:vAlign w:val="center"/>
                </w:tcPr>
                <w:tbl>
                  <w:tblPr>
                    <w:tblStyle w:val="GridTable1Light-Accent6"/>
                    <w:tblpPr w:leftFromText="141" w:rightFromText="141" w:vertAnchor="text" w:horzAnchor="margin" w:tblpX="-142" w:tblpY="-119"/>
                    <w:tblOverlap w:val="never"/>
                    <w:tblW w:w="4111"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1"/>
                  </w:tblGrid>
                  <w:tr w:rsidR="00097B3D" w:rsidRPr="00781BA5" w14:paraId="0883D1A5" w14:textId="77777777" w:rsidTr="00FC4137">
                    <w:trPr>
                      <w:cnfStyle w:val="100000000000" w:firstRow="1" w:lastRow="0" w:firstColumn="0" w:lastColumn="0" w:oddVBand="0" w:evenVBand="0" w:oddHBand="0" w:evenHBand="0" w:firstRowFirstColumn="0" w:firstRowLastColumn="0" w:lastRowFirstColumn="0" w:lastRowLastColumn="0"/>
                      <w:trHeight w:hRule="exact" w:val="567"/>
                      <w:tblHeader/>
                    </w:trPr>
                    <w:tc>
                      <w:tcPr>
                        <w:cnfStyle w:val="001000000000" w:firstRow="0" w:lastRow="0" w:firstColumn="1" w:lastColumn="0" w:oddVBand="0" w:evenVBand="0" w:oddHBand="0" w:evenHBand="0" w:firstRowFirstColumn="0" w:firstRowLastColumn="0" w:lastRowFirstColumn="0" w:lastRowLastColumn="0"/>
                        <w:tcW w:w="4111" w:type="dxa"/>
                        <w:tcBorders>
                          <w:bottom w:val="nil"/>
                          <w:right w:val="nil"/>
                        </w:tcBorders>
                        <w:shd w:val="clear" w:color="auto" w:fill="auto"/>
                        <w:tcMar>
                          <w:left w:w="108" w:type="dxa"/>
                        </w:tcMar>
                      </w:tcPr>
                      <w:p w14:paraId="2C4C5C75" w14:textId="77777777" w:rsidR="00097B3D" w:rsidRPr="008A0092" w:rsidRDefault="00097B3D" w:rsidP="00097B3D">
                        <w:pPr>
                          <w:pStyle w:val="Subkopje8ptbold1"/>
                          <w:rPr>
                            <w:b/>
                          </w:rPr>
                        </w:pPr>
                        <w:r>
                          <w:rPr>
                            <w:b/>
                            <w:color w:val="075E78"/>
                          </w:rPr>
                          <w:br/>
                          <w:t>Period</w:t>
                        </w:r>
                      </w:p>
                    </w:tc>
                  </w:tr>
                </w:tbl>
                <w:p w14:paraId="440E51F3" w14:textId="77777777" w:rsidR="00097B3D" w:rsidRDefault="00097B3D" w:rsidP="00097B3D">
                  <w:pPr>
                    <w:pStyle w:val="KopjeICTCVTool"/>
                    <w:framePr w:hSpace="0" w:wrap="auto" w:vAnchor="margin" w:hAnchor="text" w:yAlign="inline"/>
                    <w:suppressOverlap w:val="0"/>
                  </w:pPr>
                </w:p>
                <w:p w14:paraId="746ABB27" w14:textId="77777777" w:rsidR="00097B3D" w:rsidRPr="008A0092" w:rsidRDefault="00097B3D" w:rsidP="00097B3D">
                  <w:pPr>
                    <w:pStyle w:val="Subkopje8ptbold1"/>
                    <w:rPr>
                      <w:b/>
                    </w:rPr>
                  </w:pPr>
                  <w:r w:rsidRPr="00101FFA">
                    <w:rPr>
                      <w:b/>
                      <w:color w:val="075E78"/>
                    </w:rPr>
                    <w:t>Function</w:t>
                  </w:r>
                </w:p>
              </w:tc>
            </w:tr>
            <w:tr w:rsidR="00097B3D" w:rsidRPr="00CF5E5B" w14:paraId="13A2B5CA" w14:textId="77777777" w:rsidTr="00F10F40">
              <w:tc>
                <w:tcPr>
                  <w:cnfStyle w:val="001000000000" w:firstRow="0" w:lastRow="0" w:firstColumn="1" w:lastColumn="0" w:oddVBand="0" w:evenVBand="0" w:oddHBand="0" w:evenHBand="0" w:firstRowFirstColumn="0" w:firstRowLastColumn="0" w:lastRowFirstColumn="0" w:lastRowLastColumn="0"/>
                  <w:tcW w:w="4111" w:type="dxa"/>
                  <w:tcBorders>
                    <w:top w:val="nil"/>
                    <w:bottom w:val="nil"/>
                  </w:tcBorders>
                  <w:shd w:val="clear" w:color="auto" w:fill="DCEEF4"/>
                  <w:tcMar>
                    <w:top w:w="113" w:type="dxa"/>
                    <w:left w:w="108" w:type="dxa"/>
                    <w:bottom w:w="113" w:type="dxa"/>
                    <w:right w:w="284" w:type="dxa"/>
                  </w:tcMar>
                </w:tcPr>
                <w:p w14:paraId="769A30C6" w14:textId="77777777" w:rsidR="00BF36D0" w:rsidRPr="00BF36D0" w:rsidRDefault="00BF36D0" w:rsidP="00097B3D">
                  <w:pPr>
                    <w:rPr>
                      <w:b w:val="0"/>
                      <w:bCs w:val="0"/>
                    </w:rPr>
                  </w:pPr>
                  <w:r>
                    <w:rPr>
                      <w:b w:val="0"/>
                      <w:bCs w:val="0"/>
                    </w:rPr>
                    <w:t>4-2020 to 12-2020</w:t>
                  </w:r>
                </w:p>
              </w:tc>
              <w:tc>
                <w:tcPr>
                  <w:tcW w:w="4709" w:type="dxa"/>
                  <w:gridSpan w:val="2"/>
                  <w:tcBorders>
                    <w:top w:val="nil"/>
                  </w:tcBorders>
                  <w:shd w:val="clear" w:color="auto" w:fill="DCEEF4"/>
                  <w:tcMar>
                    <w:top w:w="113" w:type="dxa"/>
                    <w:left w:w="108" w:type="dxa"/>
                    <w:bottom w:w="113" w:type="dxa"/>
                    <w:right w:w="284" w:type="dxa"/>
                  </w:tcMar>
                </w:tcPr>
                <w:p w14:paraId="144E1C5C" w14:textId="77777777" w:rsidR="00BF36D0" w:rsidRPr="00481DF6" w:rsidRDefault="00BF36D0" w:rsidP="00097B3D">
                  <w:pPr>
                    <w:ind w:left="54"/>
                    <w:cnfStyle w:val="000000000000" w:firstRow="0" w:lastRow="0" w:firstColumn="0" w:lastColumn="0" w:oddVBand="0" w:evenVBand="0" w:oddHBand="0" w:evenHBand="0" w:firstRowFirstColumn="0" w:firstRowLastColumn="0" w:lastRowFirstColumn="0" w:lastRowLastColumn="0"/>
                  </w:pPr>
                  <w:r>
                    <w:t>Lead Engineer</w:t>
                  </w:r>
                </w:p>
              </w:tc>
            </w:tr>
            <w:tr w:rsidR="00097B3D" w:rsidRPr="00031ED6" w14:paraId="01261AF9"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6424BAFB" w14:textId="77777777" w:rsidR="00097B3D" w:rsidRPr="00481DF6" w:rsidRDefault="002B0ED1" w:rsidP="00097B3D">
                  <w:pPr>
                    <w:pStyle w:val="Subkopje8ptbold1"/>
                    <w:rPr>
                      <w:b/>
                      <w:bCs w:val="0"/>
                    </w:rPr>
                  </w:pPr>
                  <w:r w:rsidRPr="00101FFA">
                    <w:rPr>
                      <w:b/>
                      <w:bCs w:val="0"/>
                      <w:color w:val="075E78"/>
                    </w:rPr>
                    <w:t>Organization</w:t>
                  </w:r>
                </w:p>
              </w:tc>
              <w:tc>
                <w:tcPr>
                  <w:tcW w:w="4709" w:type="dxa"/>
                  <w:gridSpan w:val="2"/>
                  <w:shd w:val="clear" w:color="auto" w:fill="FFFFFF" w:themeFill="background1"/>
                  <w:tcMar>
                    <w:left w:w="108" w:type="dxa"/>
                  </w:tcMar>
                  <w:vAlign w:val="center"/>
                </w:tcPr>
                <w:p w14:paraId="70261CA7" w14:textId="77777777" w:rsidR="00097B3D" w:rsidRPr="008A0092" w:rsidRDefault="006E00EF" w:rsidP="00097B3D">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w:t>
                  </w:r>
                  <w:r w:rsidR="00097B3D" w:rsidRPr="00101FFA">
                    <w:rPr>
                      <w:color w:val="075E78"/>
                    </w:rPr>
                    <w:t>Project</w:t>
                  </w:r>
                </w:p>
              </w:tc>
            </w:tr>
            <w:tr w:rsidR="00097B3D" w:rsidRPr="00031ED6" w14:paraId="795F8CC5" w14:textId="77777777" w:rsidTr="00F10F40">
              <w:tc>
                <w:tcPr>
                  <w:cnfStyle w:val="001000000000" w:firstRow="0" w:lastRow="0" w:firstColumn="1" w:lastColumn="0" w:oddVBand="0" w:evenVBand="0" w:oddHBand="0" w:evenHBand="0" w:firstRowFirstColumn="0" w:firstRowLastColumn="0" w:lastRowFirstColumn="0" w:lastRowLastColumn="0"/>
                  <w:tcW w:w="4130" w:type="dxa"/>
                  <w:gridSpan w:val="2"/>
                  <w:tcBorders>
                    <w:bottom w:val="nil"/>
                  </w:tcBorders>
                  <w:shd w:val="clear" w:color="auto" w:fill="DCEEF4"/>
                  <w:tcMar>
                    <w:top w:w="113" w:type="dxa"/>
                    <w:left w:w="108" w:type="dxa"/>
                    <w:bottom w:w="113" w:type="dxa"/>
                    <w:right w:w="284" w:type="dxa"/>
                  </w:tcMar>
                </w:tcPr>
                <w:p w14:paraId="2DE56FF1" w14:textId="77777777" w:rsidR="00BF36D0" w:rsidRPr="00BF36D0" w:rsidRDefault="00BF36D0" w:rsidP="00097B3D">
                  <w:pPr>
                    <w:rPr>
                      <w:b w:val="0"/>
                      <w:bCs w:val="0"/>
                    </w:rPr>
                  </w:pPr>
                  <w:r>
                    <w:rPr>
                      <w:b w:val="0"/>
                      <w:bCs w:val="0"/>
                    </w:rPr>
                    <w:t>Siemens</w:t>
                  </w:r>
                </w:p>
              </w:tc>
              <w:tc>
                <w:tcPr>
                  <w:tcW w:w="4690" w:type="dxa"/>
                  <w:tcBorders>
                    <w:bottom w:val="nil"/>
                  </w:tcBorders>
                  <w:shd w:val="clear" w:color="auto" w:fill="DCEEF4"/>
                  <w:tcMar>
                    <w:right w:w="284" w:type="dxa"/>
                  </w:tcMar>
                </w:tcPr>
                <w:p w14:paraId="56042DD8" w14:textId="77777777" w:rsidR="00BF36D0" w:rsidRPr="008A0092" w:rsidRDefault="00BF36D0" w:rsidP="00097B3D">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097B3D" w:rsidRPr="00031ED6" w14:paraId="06480AD3" w14:textId="77777777" w:rsidTr="00F10F40">
              <w:tc>
                <w:tcPr>
                  <w:cnfStyle w:val="001000000000" w:firstRow="0" w:lastRow="0" w:firstColumn="1" w:lastColumn="0" w:oddVBand="0" w:evenVBand="0" w:oddHBand="0" w:evenHBand="0" w:firstRowFirstColumn="0" w:firstRowLastColumn="0" w:lastRowFirstColumn="0" w:lastRowLastColumn="0"/>
                  <w:tcW w:w="4111" w:type="dxa"/>
                  <w:shd w:val="clear" w:color="auto" w:fill="auto"/>
                  <w:tcMar>
                    <w:left w:w="108" w:type="dxa"/>
                  </w:tcMar>
                  <w:vAlign w:val="center"/>
                </w:tcPr>
                <w:p w14:paraId="61A86D3B" w14:textId="77777777" w:rsidR="00097B3D" w:rsidRPr="008A0092" w:rsidRDefault="00097B3D" w:rsidP="00097B3D">
                  <w:pPr>
                    <w:pStyle w:val="Subkopje8ptbold1"/>
                    <w:rPr>
                      <w:b/>
                    </w:rPr>
                  </w:pPr>
                </w:p>
              </w:tc>
              <w:tc>
                <w:tcPr>
                  <w:tcW w:w="4709" w:type="dxa"/>
                  <w:gridSpan w:val="2"/>
                  <w:shd w:val="clear" w:color="auto" w:fill="FFFFFF" w:themeFill="background1"/>
                  <w:tcMar>
                    <w:left w:w="108" w:type="dxa"/>
                  </w:tcMar>
                  <w:vAlign w:val="center"/>
                </w:tcPr>
                <w:p w14:paraId="15736074" w14:textId="77777777" w:rsidR="00097B3D" w:rsidRDefault="00097B3D" w:rsidP="00097B3D">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097B3D" w:rsidRPr="00754878" w14:paraId="23631AFD" w14:textId="77777777" w:rsidTr="00F10F40">
              <w:tc>
                <w:tcPr>
                  <w:cnfStyle w:val="001000000000" w:firstRow="0" w:lastRow="0" w:firstColumn="1" w:lastColumn="0" w:oddVBand="0" w:evenVBand="0" w:oddHBand="0" w:evenHBand="0" w:firstRowFirstColumn="0" w:firstRowLastColumn="0" w:lastRowFirstColumn="0" w:lastRowLastColumn="0"/>
                  <w:tcW w:w="8820" w:type="dxa"/>
                  <w:gridSpan w:val="3"/>
                  <w:tcBorders>
                    <w:bottom w:val="nil"/>
                  </w:tcBorders>
                  <w:shd w:val="clear" w:color="auto" w:fill="DCEEF4"/>
                  <w:tcMar>
                    <w:top w:w="113" w:type="dxa"/>
                    <w:left w:w="108" w:type="dxa"/>
                    <w:bottom w:w="113" w:type="dxa"/>
                    <w:right w:w="284" w:type="dxa"/>
                  </w:tcMar>
                </w:tcPr>
                <w:p w14:paraId="14D3FB79" w14:textId="77777777" w:rsidR="00BF36D0" w:rsidRPr="00BF36D0" w:rsidRDefault="00BF36D0" w:rsidP="004E4119">
                  <w:pPr>
                    <w:tabs>
                      <w:tab w:val="left" w:pos="2805"/>
                    </w:tabs>
                    <w:rPr>
                      <w:b w:val="0"/>
                      <w:bCs w:val="0"/>
                    </w:rPr>
                  </w:pPr>
                  <w:r>
                    <w:rPr>
                      <w:b w:val="0"/>
                      <w:bCs w:val="0"/>
                    </w:rPr>
                    <w:t>It was requested to provide a device registration facility in Sinumerik product lines to help in warranty verification and customer support.  Hence we had to develop an user interface with QR Code, so that user can register their devices. As lead developer I designed, implemented and integrated the feature into the product mainly the user interface and QR code widget. My role included implementation, branch management , communicating with stake holders, reviewing the code and automation.</w:t>
                  </w:r>
                </w:p>
              </w:tc>
            </w:tr>
          </w:tbl>
          <w:p w14:paraId="2C0F2112" w14:textId="77777777" w:rsidR="00093FED" w:rsidRPr="00754878" w:rsidRDefault="00093FED">
            <w:pPr>
              <w:rPr>
                <w:lang w:val="en-US"/>
              </w:rPr>
            </w:pPr>
          </w:p>
        </w:tc>
      </w:tr>
      <w:tr w:rsidR="009368B1" w:rsidRPr="009368B1" w14:paraId="0CFE10B7" w14:textId="77777777" w:rsidTr="009368B1">
        <w:trPr>
          <w:gridAfter w:val="1"/>
          <w:wAfter w:w="16" w:type="dxa"/>
          <w:trHeight w:val="885"/>
        </w:trPr>
        <w:tc>
          <w:tcPr>
            <w:tcW w:w="709" w:type="dxa"/>
            <w:hideMark/>
          </w:tcPr>
          <w:p w14:paraId="3F424288" w14:textId="24CAFE48" w:rsidR="009368B1" w:rsidRDefault="009368B1">
            <w:pPr>
              <w:pStyle w:val="ICTCVToolSkillstabel"/>
              <w:spacing w:before="0" w:after="0"/>
              <w:ind w:left="-85"/>
              <w:jc w:val="left"/>
              <w:rPr>
                <w:noProof/>
              </w:rPr>
            </w:pPr>
            <w:r>
              <w:rPr>
                <w:noProof/>
              </w:rPr>
              <w:lastRenderedPageBreak/>
              <w:drawing>
                <wp:inline distT="0" distB="0" distL="0" distR="0" wp14:anchorId="6DC1CF80" wp14:editId="2CDFE7C3">
                  <wp:extent cx="313055" cy="313055"/>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055" cy="313055"/>
                          </a:xfrm>
                          <a:prstGeom prst="rect">
                            <a:avLst/>
                          </a:prstGeom>
                          <a:noFill/>
                          <a:ln>
                            <a:noFill/>
                          </a:ln>
                        </pic:spPr>
                      </pic:pic>
                    </a:graphicData>
                  </a:graphic>
                </wp:inline>
              </w:drawing>
            </w:r>
          </w:p>
        </w:tc>
        <w:tc>
          <w:tcPr>
            <w:tcW w:w="8681" w:type="dxa"/>
            <w:gridSpan w:val="4"/>
            <w:tcMar>
              <w:top w:w="113" w:type="dxa"/>
              <w:left w:w="108" w:type="dxa"/>
              <w:bottom w:w="113" w:type="dxa"/>
              <w:right w:w="108" w:type="dxa"/>
            </w:tcMar>
          </w:tcPr>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4881359F"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786DD9CD"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BFF3DEF" w14:textId="77777777" w:rsidR="009368B1" w:rsidRDefault="009368B1">
                        <w:pPr>
                          <w:pStyle w:val="Kopje10ptbold"/>
                          <w:rPr>
                            <w:b/>
                            <w:bCs w:val="0"/>
                          </w:rPr>
                        </w:pPr>
                        <w:r>
                          <w:rPr>
                            <w:b/>
                            <w:bCs w:val="0"/>
                            <w:color w:val="075E78"/>
                          </w:rPr>
                          <w:t>WORK EXPERIENCE</w:t>
                        </w:r>
                      </w:p>
                      <w:p w14:paraId="39F7F48F" w14:textId="77777777" w:rsidR="009368B1" w:rsidRDefault="009368B1">
                        <w:pPr>
                          <w:pStyle w:val="Subkopje8ptbold1"/>
                          <w:rPr>
                            <w:b/>
                          </w:rPr>
                        </w:pPr>
                        <w:r>
                          <w:rPr>
                            <w:b/>
                            <w:color w:val="075E78"/>
                          </w:rPr>
                          <w:t>Period</w:t>
                        </w:r>
                      </w:p>
                    </w:tc>
                  </w:tr>
                </w:tbl>
                <w:p w14:paraId="29499518" w14:textId="77777777" w:rsidR="009368B1" w:rsidRDefault="009368B1">
                  <w:pPr>
                    <w:pStyle w:val="KopjeICTCVTool"/>
                    <w:framePr w:hSpace="0" w:wrap="auto" w:vAnchor="margin" w:hAnchor="text" w:yAlign="inline"/>
                    <w:suppressOverlap w:val="0"/>
                  </w:pPr>
                </w:p>
                <w:p w14:paraId="06E98ADF" w14:textId="77777777" w:rsidR="009368B1" w:rsidRDefault="009368B1">
                  <w:pPr>
                    <w:pStyle w:val="Subkopje8ptbold1"/>
                    <w:rPr>
                      <w:b/>
                    </w:rPr>
                  </w:pPr>
                  <w:r>
                    <w:rPr>
                      <w:b/>
                      <w:color w:val="075E78"/>
                    </w:rPr>
                    <w:t>Function</w:t>
                  </w:r>
                </w:p>
              </w:tc>
            </w:tr>
            <w:tr w:rsidR="009368B1" w14:paraId="5FE2B8A4"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1FF2FFD6" w14:textId="77777777" w:rsidR="009368B1" w:rsidRDefault="009368B1">
                  <w:pPr>
                    <w:rPr>
                      <w:b w:val="0"/>
                      <w:bCs w:val="0"/>
                    </w:rPr>
                  </w:pPr>
                  <w:r>
                    <w:rPr>
                      <w:b w:val="0"/>
                      <w:bCs w:val="0"/>
                    </w:rPr>
                    <w:t>7-2021 to 4-2022</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484D7DDF"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2B080E0F"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17D2433F"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786A8F4A"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7C2538EC"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6F1018CF"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5794A25A"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2F260CBA"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3B05BAF5"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65E22158"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14E265C4"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61C31AA7" w14:textId="77777777" w:rsidR="009368B1" w:rsidRDefault="009368B1">
                  <w:pPr>
                    <w:tabs>
                      <w:tab w:val="left" w:pos="2805"/>
                    </w:tabs>
                    <w:rPr>
                      <w:b w:val="0"/>
                      <w:bCs w:val="0"/>
                    </w:rPr>
                  </w:pPr>
                  <w:r>
                    <w:rPr>
                      <w:b w:val="0"/>
                      <w:bCs w:val="0"/>
                    </w:rPr>
                    <w:t>For Sinumerik Product line, there was a need to provide facility to log data for more than one channel. Hence it was necessary to update the logging module to capture data from all configured channels in Sinumerik device. As a lead developer I implemented the feature, keeping scalability in mind so that feature can be extended to 'n' channels. I implemented the front end using Qt and actual functionality in C(backward compatibility reasons). It was a complicated assignment as the logging was done in binary file, which will be parsed to display human text.</w:t>
                  </w:r>
                </w:p>
              </w:tc>
            </w:tr>
          </w:tbl>
          <w:p w14:paraId="4C66D5A9"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1E559EA4"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77D0EC3F"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201F9CD9" w14:textId="77777777" w:rsidR="009368B1" w:rsidRDefault="009368B1">
                        <w:pPr>
                          <w:pStyle w:val="Subkopje8ptbold1"/>
                          <w:rPr>
                            <w:b/>
                          </w:rPr>
                        </w:pPr>
                        <w:r>
                          <w:rPr>
                            <w:b/>
                            <w:color w:val="075E78"/>
                          </w:rPr>
                          <w:br/>
                          <w:t>Period</w:t>
                        </w:r>
                      </w:p>
                    </w:tc>
                  </w:tr>
                </w:tbl>
                <w:p w14:paraId="25042EAA" w14:textId="77777777" w:rsidR="009368B1" w:rsidRDefault="009368B1">
                  <w:pPr>
                    <w:pStyle w:val="KopjeICTCVTool"/>
                    <w:framePr w:hSpace="0" w:wrap="auto" w:vAnchor="margin" w:hAnchor="text" w:yAlign="inline"/>
                    <w:suppressOverlap w:val="0"/>
                  </w:pPr>
                </w:p>
                <w:p w14:paraId="2C7EFA50" w14:textId="77777777" w:rsidR="009368B1" w:rsidRDefault="009368B1">
                  <w:pPr>
                    <w:pStyle w:val="Subkopje8ptbold1"/>
                    <w:rPr>
                      <w:b/>
                    </w:rPr>
                  </w:pPr>
                  <w:r>
                    <w:rPr>
                      <w:b/>
                      <w:color w:val="075E78"/>
                    </w:rPr>
                    <w:t>Function</w:t>
                  </w:r>
                </w:p>
              </w:tc>
            </w:tr>
            <w:tr w:rsidR="009368B1" w14:paraId="205C1456"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5B3A94E" w14:textId="77777777" w:rsidR="009368B1" w:rsidRDefault="009368B1">
                  <w:pPr>
                    <w:rPr>
                      <w:b w:val="0"/>
                      <w:bCs w:val="0"/>
                    </w:rPr>
                  </w:pPr>
                  <w:r>
                    <w:rPr>
                      <w:b w:val="0"/>
                      <w:bCs w:val="0"/>
                    </w:rPr>
                    <w:t>1-2021 to 6-2021</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68730A39"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315461A5"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0784E2BD"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0FFB28AE"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07C78857"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0D32C6E5"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7004EB66"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30360867"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0CC634D2"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2AE50D25"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5C14B354"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23ED2798" w14:textId="77777777" w:rsidR="009368B1" w:rsidRDefault="009368B1">
                  <w:pPr>
                    <w:tabs>
                      <w:tab w:val="left" w:pos="2805"/>
                    </w:tabs>
                    <w:rPr>
                      <w:b w:val="0"/>
                      <w:bCs w:val="0"/>
                    </w:rPr>
                  </w:pPr>
                  <w:r>
                    <w:rPr>
                      <w:b w:val="0"/>
                      <w:bCs w:val="0"/>
                    </w:rPr>
                    <w:t>In Sinumerik product line, there was a need to provide facility for the users to monitor variable values periodically. Hence we had to enhance the existing logging module to capture the values of variables which were getting updated. As a lead developer I designed , implemented and integrated the user interface for the feature requested. My role included : designing, implementation, integrating feature into product line, branch management, code review, stake holder communications(technical).</w:t>
                  </w:r>
                </w:p>
              </w:tc>
            </w:tr>
          </w:tbl>
          <w:p w14:paraId="213097CD"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5EB272BD"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05FE8CFC"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03C57BB" w14:textId="77777777" w:rsidR="009368B1" w:rsidRDefault="009368B1">
                        <w:pPr>
                          <w:pStyle w:val="Subkopje8ptbold1"/>
                          <w:rPr>
                            <w:b/>
                          </w:rPr>
                        </w:pPr>
                        <w:r>
                          <w:rPr>
                            <w:b/>
                            <w:color w:val="075E78"/>
                          </w:rPr>
                          <w:lastRenderedPageBreak/>
                          <w:br/>
                          <w:t>Period</w:t>
                        </w:r>
                      </w:p>
                    </w:tc>
                  </w:tr>
                </w:tbl>
                <w:p w14:paraId="1173502E" w14:textId="77777777" w:rsidR="009368B1" w:rsidRDefault="009368B1">
                  <w:pPr>
                    <w:pStyle w:val="KopjeICTCVTool"/>
                    <w:framePr w:hSpace="0" w:wrap="auto" w:vAnchor="margin" w:hAnchor="text" w:yAlign="inline"/>
                    <w:suppressOverlap w:val="0"/>
                  </w:pPr>
                </w:p>
                <w:p w14:paraId="0FD7A3C5" w14:textId="77777777" w:rsidR="009368B1" w:rsidRDefault="009368B1">
                  <w:pPr>
                    <w:pStyle w:val="Subkopje8ptbold1"/>
                    <w:rPr>
                      <w:b/>
                    </w:rPr>
                  </w:pPr>
                  <w:r>
                    <w:rPr>
                      <w:b/>
                      <w:color w:val="075E78"/>
                    </w:rPr>
                    <w:t>Function</w:t>
                  </w:r>
                </w:p>
              </w:tc>
            </w:tr>
            <w:tr w:rsidR="009368B1" w14:paraId="6AFE4B3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7EE8A302" w14:textId="77777777" w:rsidR="009368B1" w:rsidRDefault="009368B1">
                  <w:pPr>
                    <w:rPr>
                      <w:b w:val="0"/>
                      <w:bCs w:val="0"/>
                    </w:rPr>
                  </w:pPr>
                  <w:r>
                    <w:rPr>
                      <w:b w:val="0"/>
                      <w:bCs w:val="0"/>
                    </w:rPr>
                    <w:t>4-2020 to 12-2020</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3DC28893"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32373F16"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38975DD5"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21F795B7"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2F7C1351"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0C7BEBEA"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091616F9"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6E41AC4F"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45FDE17E"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37C07B29"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00B3E5A4"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687C396C" w14:textId="77777777" w:rsidR="009368B1" w:rsidRDefault="009368B1">
                  <w:pPr>
                    <w:tabs>
                      <w:tab w:val="left" w:pos="2805"/>
                    </w:tabs>
                    <w:rPr>
                      <w:b w:val="0"/>
                      <w:bCs w:val="0"/>
                    </w:rPr>
                  </w:pPr>
                  <w:r>
                    <w:rPr>
                      <w:b w:val="0"/>
                      <w:bCs w:val="0"/>
                    </w:rPr>
                    <w:t>It was requested to provide a device registration facility in Sinumerik product lines to help in warranty verification and customer support.  Hence we had to develop an user interface with QR Code, so that user can register their devices. As lead developer I designed, implemented and integrated the feature into the product mainly the user interface and QR code widget. My role included implementation, branch management , communicating with stake holders, reviewing the code and automation.</w:t>
                  </w:r>
                </w:p>
              </w:tc>
            </w:tr>
          </w:tbl>
          <w:p w14:paraId="107D6C4B"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099A3BD6"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213D4089"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36B03710" w14:textId="77777777" w:rsidR="009368B1" w:rsidRDefault="009368B1">
                        <w:pPr>
                          <w:pStyle w:val="Subkopje8ptbold1"/>
                          <w:rPr>
                            <w:b/>
                          </w:rPr>
                        </w:pPr>
                        <w:r>
                          <w:rPr>
                            <w:b/>
                            <w:color w:val="075E78"/>
                          </w:rPr>
                          <w:br/>
                          <w:t>Period</w:t>
                        </w:r>
                      </w:p>
                    </w:tc>
                  </w:tr>
                </w:tbl>
                <w:p w14:paraId="45E19026" w14:textId="77777777" w:rsidR="009368B1" w:rsidRDefault="009368B1">
                  <w:pPr>
                    <w:pStyle w:val="KopjeICTCVTool"/>
                    <w:framePr w:hSpace="0" w:wrap="auto" w:vAnchor="margin" w:hAnchor="text" w:yAlign="inline"/>
                    <w:suppressOverlap w:val="0"/>
                  </w:pPr>
                </w:p>
                <w:p w14:paraId="7963ED79" w14:textId="77777777" w:rsidR="009368B1" w:rsidRDefault="009368B1">
                  <w:pPr>
                    <w:pStyle w:val="Subkopje8ptbold1"/>
                    <w:rPr>
                      <w:b/>
                    </w:rPr>
                  </w:pPr>
                  <w:r>
                    <w:rPr>
                      <w:b/>
                      <w:color w:val="075E78"/>
                    </w:rPr>
                    <w:t>Function</w:t>
                  </w:r>
                </w:p>
              </w:tc>
            </w:tr>
            <w:tr w:rsidR="009368B1" w14:paraId="50E23D6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7CF64466" w14:textId="77777777" w:rsidR="009368B1" w:rsidRDefault="009368B1">
                  <w:pPr>
                    <w:rPr>
                      <w:b w:val="0"/>
                      <w:bCs w:val="0"/>
                    </w:rPr>
                  </w:pPr>
                  <w:r>
                    <w:rPr>
                      <w:b w:val="0"/>
                      <w:bCs w:val="0"/>
                    </w:rPr>
                    <w:t>6-2019 to 3-2020</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0EAAFE16"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2E94810C"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12596C3C"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0B9A03E8"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34F44049"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122771D1"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0E462B35"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33473CED"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1952F48F"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1E7CC2BB"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46F5F76E"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4EF92464" w14:textId="77777777" w:rsidR="009368B1" w:rsidRDefault="009368B1">
                  <w:pPr>
                    <w:tabs>
                      <w:tab w:val="left" w:pos="2805"/>
                    </w:tabs>
                    <w:rPr>
                      <w:b w:val="0"/>
                      <w:bCs w:val="0"/>
                    </w:rPr>
                  </w:pPr>
                  <w:r>
                    <w:rPr>
                      <w:b w:val="0"/>
                      <w:bCs w:val="0"/>
                    </w:rPr>
                    <w:t>The performance of integrated camera feature was not up to the mark leading to system crash, hang and high response time. Hence there was a need to improve the camera application performance. As lead developer I took up the task of debugging and resolving the problem. I refactored the code to use the Qt Signal slot to achieve thread synchronization, leading to launch time improvement, increased response time and better user experience.</w:t>
                  </w:r>
                </w:p>
              </w:tc>
            </w:tr>
          </w:tbl>
          <w:p w14:paraId="65220E66"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6DC9B1DB"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2520DA55"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68F5E48" w14:textId="77777777" w:rsidR="009368B1" w:rsidRDefault="009368B1">
                        <w:pPr>
                          <w:pStyle w:val="Subkopje8ptbold1"/>
                          <w:rPr>
                            <w:b/>
                          </w:rPr>
                        </w:pPr>
                        <w:r>
                          <w:rPr>
                            <w:b/>
                            <w:color w:val="075E78"/>
                          </w:rPr>
                          <w:br/>
                          <w:t>Period</w:t>
                        </w:r>
                      </w:p>
                    </w:tc>
                  </w:tr>
                </w:tbl>
                <w:p w14:paraId="7864B11D" w14:textId="77777777" w:rsidR="009368B1" w:rsidRDefault="009368B1">
                  <w:pPr>
                    <w:pStyle w:val="KopjeICTCVTool"/>
                    <w:framePr w:hSpace="0" w:wrap="auto" w:vAnchor="margin" w:hAnchor="text" w:yAlign="inline"/>
                    <w:suppressOverlap w:val="0"/>
                  </w:pPr>
                </w:p>
                <w:p w14:paraId="49EB9541" w14:textId="77777777" w:rsidR="009368B1" w:rsidRDefault="009368B1">
                  <w:pPr>
                    <w:pStyle w:val="Subkopje8ptbold1"/>
                    <w:rPr>
                      <w:b/>
                    </w:rPr>
                  </w:pPr>
                  <w:r>
                    <w:rPr>
                      <w:b/>
                      <w:color w:val="075E78"/>
                    </w:rPr>
                    <w:t>Function</w:t>
                  </w:r>
                </w:p>
              </w:tc>
            </w:tr>
            <w:tr w:rsidR="009368B1" w14:paraId="689EA3D6"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6DB91731" w14:textId="77777777" w:rsidR="009368B1" w:rsidRDefault="009368B1">
                  <w:pPr>
                    <w:rPr>
                      <w:b w:val="0"/>
                      <w:bCs w:val="0"/>
                    </w:rPr>
                  </w:pPr>
                  <w:r>
                    <w:rPr>
                      <w:b w:val="0"/>
                      <w:bCs w:val="0"/>
                    </w:rPr>
                    <w:t>11-2018 to 5-2019</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70BB9DB9"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3E5AA6D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29003CA8"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0923D2CD"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2D2A5864"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6BE5713"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3F1F41C1"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03639DC8"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4C8DAE8C"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726E0FDE"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23CCC6F6"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1FA8A4F3" w14:textId="77777777" w:rsidR="009368B1" w:rsidRDefault="009368B1">
                  <w:pPr>
                    <w:tabs>
                      <w:tab w:val="left" w:pos="2805"/>
                    </w:tabs>
                    <w:rPr>
                      <w:b w:val="0"/>
                      <w:bCs w:val="0"/>
                    </w:rPr>
                  </w:pPr>
                  <w:r>
                    <w:rPr>
                      <w:b w:val="0"/>
                      <w:bCs w:val="0"/>
                    </w:rPr>
                    <w:t>There was a request to provide camera preview facility into Sinumerik product line. We had to integrate the camera control into product ,which we had done a proof of concept. As lead developer, my role included design, implementation, integrating , branch management, communicating with German colleagues for collaboration.</w:t>
                  </w:r>
                </w:p>
              </w:tc>
            </w:tr>
          </w:tbl>
          <w:p w14:paraId="01F98631"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6EE39C3C"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277B25C2"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5C9DA977" w14:textId="77777777" w:rsidR="009368B1" w:rsidRDefault="009368B1">
                        <w:pPr>
                          <w:pStyle w:val="Subkopje8ptbold1"/>
                          <w:rPr>
                            <w:b/>
                          </w:rPr>
                        </w:pPr>
                        <w:r>
                          <w:rPr>
                            <w:b/>
                            <w:color w:val="075E78"/>
                          </w:rPr>
                          <w:br/>
                          <w:t>Period</w:t>
                        </w:r>
                      </w:p>
                    </w:tc>
                  </w:tr>
                </w:tbl>
                <w:p w14:paraId="3A6440B2" w14:textId="77777777" w:rsidR="009368B1" w:rsidRDefault="009368B1">
                  <w:pPr>
                    <w:pStyle w:val="KopjeICTCVTool"/>
                    <w:framePr w:hSpace="0" w:wrap="auto" w:vAnchor="margin" w:hAnchor="text" w:yAlign="inline"/>
                    <w:suppressOverlap w:val="0"/>
                  </w:pPr>
                </w:p>
                <w:p w14:paraId="3312AF80" w14:textId="77777777" w:rsidR="009368B1" w:rsidRDefault="009368B1">
                  <w:pPr>
                    <w:pStyle w:val="Subkopje8ptbold1"/>
                    <w:rPr>
                      <w:b/>
                    </w:rPr>
                  </w:pPr>
                  <w:r>
                    <w:rPr>
                      <w:b/>
                      <w:color w:val="075E78"/>
                    </w:rPr>
                    <w:t>Function</w:t>
                  </w:r>
                </w:p>
              </w:tc>
            </w:tr>
            <w:tr w:rsidR="009368B1" w14:paraId="1649BE7A"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2CEDA8BA" w14:textId="77777777" w:rsidR="009368B1" w:rsidRDefault="009368B1">
                  <w:pPr>
                    <w:rPr>
                      <w:b w:val="0"/>
                      <w:bCs w:val="0"/>
                    </w:rPr>
                  </w:pPr>
                  <w:r>
                    <w:rPr>
                      <w:b w:val="0"/>
                      <w:bCs w:val="0"/>
                    </w:rPr>
                    <w:t>1-2018 to 9-2018</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346EB605"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Lead Engineer</w:t>
                  </w:r>
                </w:p>
              </w:tc>
            </w:tr>
            <w:tr w:rsidR="009368B1" w14:paraId="48B19455"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261D0DF0"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43AC6BD5"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48E6C5B5"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F94656E" w14:textId="77777777" w:rsidR="009368B1" w:rsidRDefault="009368B1">
                  <w:pPr>
                    <w:rPr>
                      <w:b w:val="0"/>
                      <w:bCs w:val="0"/>
                    </w:rPr>
                  </w:pPr>
                  <w:r>
                    <w:rPr>
                      <w:b w:val="0"/>
                      <w:bCs w:val="0"/>
                    </w:rPr>
                    <w:t>Siemens</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5B042405"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Sinumerik Controller</w:t>
                  </w:r>
                </w:p>
              </w:tc>
            </w:tr>
            <w:tr w:rsidR="009368B1" w14:paraId="1E8270F9"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583B8E30"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7FCAB4AE"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3ADEDE60"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0D34BA61" w14:textId="77777777" w:rsidR="009368B1" w:rsidRDefault="009368B1">
                  <w:pPr>
                    <w:tabs>
                      <w:tab w:val="left" w:pos="2805"/>
                    </w:tabs>
                    <w:rPr>
                      <w:b w:val="0"/>
                      <w:bCs w:val="0"/>
                    </w:rPr>
                  </w:pPr>
                  <w:r>
                    <w:rPr>
                      <w:b w:val="0"/>
                      <w:bCs w:val="0"/>
                    </w:rPr>
                    <w:t>There was a need to provide camera previewing facility in Sinumerik product line. We had to evaluate various multi-media frame works to make the feature work and evaluate the performance of different open source multi-media frameworks. As a lead developer I evaluated 3 multi media frame works. I drove the proof of concept to completion, providing feasibility and performance data. We were able to gain confidence of our German counterparts by my demonstration and we got green signal to integrate feature into product.</w:t>
                  </w:r>
                </w:p>
              </w:tc>
            </w:tr>
          </w:tbl>
          <w:p w14:paraId="1305D920"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288DC866"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3428B78E"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26768B4" w14:textId="77777777" w:rsidR="009368B1" w:rsidRDefault="009368B1">
                        <w:pPr>
                          <w:pStyle w:val="Subkopje8ptbold1"/>
                          <w:rPr>
                            <w:b/>
                          </w:rPr>
                        </w:pPr>
                        <w:r>
                          <w:rPr>
                            <w:b/>
                            <w:color w:val="075E78"/>
                          </w:rPr>
                          <w:br/>
                          <w:t>Period</w:t>
                        </w:r>
                      </w:p>
                    </w:tc>
                  </w:tr>
                </w:tbl>
                <w:p w14:paraId="19168739" w14:textId="77777777" w:rsidR="009368B1" w:rsidRDefault="009368B1">
                  <w:pPr>
                    <w:pStyle w:val="KopjeICTCVTool"/>
                    <w:framePr w:hSpace="0" w:wrap="auto" w:vAnchor="margin" w:hAnchor="text" w:yAlign="inline"/>
                    <w:suppressOverlap w:val="0"/>
                  </w:pPr>
                </w:p>
                <w:p w14:paraId="104E57DF" w14:textId="77777777" w:rsidR="009368B1" w:rsidRDefault="009368B1">
                  <w:pPr>
                    <w:pStyle w:val="Subkopje8ptbold1"/>
                    <w:rPr>
                      <w:b/>
                    </w:rPr>
                  </w:pPr>
                  <w:r>
                    <w:rPr>
                      <w:b/>
                      <w:color w:val="075E78"/>
                    </w:rPr>
                    <w:t>Function</w:t>
                  </w:r>
                </w:p>
              </w:tc>
            </w:tr>
            <w:tr w:rsidR="009368B1" w14:paraId="2834DB65"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624DC858" w14:textId="77777777" w:rsidR="009368B1" w:rsidRDefault="009368B1">
                  <w:pPr>
                    <w:rPr>
                      <w:b w:val="0"/>
                      <w:bCs w:val="0"/>
                    </w:rPr>
                  </w:pPr>
                  <w:r>
                    <w:rPr>
                      <w:b w:val="0"/>
                      <w:bCs w:val="0"/>
                    </w:rPr>
                    <w:t>8-2016 to 6-2017</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5D0BC942"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Senior Software Engineer</w:t>
                  </w:r>
                </w:p>
              </w:tc>
            </w:tr>
            <w:tr w:rsidR="009368B1" w14:paraId="6F72143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0ED1732F"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143C7C1D"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6C71F130"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067D635C"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135985E2"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208A3FE7"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6A3EA037"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7F955FD4"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22F8AEFB"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72C24C5E" w14:textId="77777777" w:rsidR="009368B1" w:rsidRDefault="009368B1">
                  <w:pPr>
                    <w:tabs>
                      <w:tab w:val="left" w:pos="2805"/>
                    </w:tabs>
                    <w:rPr>
                      <w:b w:val="0"/>
                      <w:bCs w:val="0"/>
                    </w:rPr>
                  </w:pPr>
                  <w:r>
                    <w:rPr>
                      <w:b w:val="0"/>
                      <w:bCs w:val="0"/>
                    </w:rPr>
                    <w:t>The launch time of settings user interface was more than the set benchmark. So we had to root cause or record/ration the time impact of modules affecting the launch time. As a software engineer, I debugged the issue and concluded that the loading of all scripts at the launch of User interface was impacting the launch time.</w:t>
                  </w:r>
                </w:p>
              </w:tc>
            </w:tr>
          </w:tbl>
          <w:p w14:paraId="395D9E56"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75EE51E5"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50AFC204"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57902A33" w14:textId="77777777" w:rsidR="009368B1" w:rsidRDefault="009368B1">
                        <w:pPr>
                          <w:pStyle w:val="Subkopje8ptbold1"/>
                          <w:rPr>
                            <w:b/>
                          </w:rPr>
                        </w:pPr>
                        <w:r>
                          <w:rPr>
                            <w:b/>
                            <w:color w:val="075E78"/>
                          </w:rPr>
                          <w:br/>
                          <w:t>Period</w:t>
                        </w:r>
                      </w:p>
                    </w:tc>
                  </w:tr>
                </w:tbl>
                <w:p w14:paraId="01B2E4FB" w14:textId="77777777" w:rsidR="009368B1" w:rsidRDefault="009368B1">
                  <w:pPr>
                    <w:pStyle w:val="KopjeICTCVTool"/>
                    <w:framePr w:hSpace="0" w:wrap="auto" w:vAnchor="margin" w:hAnchor="text" w:yAlign="inline"/>
                    <w:suppressOverlap w:val="0"/>
                  </w:pPr>
                </w:p>
                <w:p w14:paraId="47071646" w14:textId="77777777" w:rsidR="009368B1" w:rsidRDefault="009368B1">
                  <w:pPr>
                    <w:pStyle w:val="Subkopje8ptbold1"/>
                    <w:rPr>
                      <w:b/>
                    </w:rPr>
                  </w:pPr>
                  <w:r>
                    <w:rPr>
                      <w:b/>
                      <w:color w:val="075E78"/>
                    </w:rPr>
                    <w:t>Function</w:t>
                  </w:r>
                </w:p>
              </w:tc>
            </w:tr>
            <w:tr w:rsidR="009368B1" w14:paraId="0458B143"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2C8C68F" w14:textId="77777777" w:rsidR="009368B1" w:rsidRDefault="009368B1">
                  <w:pPr>
                    <w:rPr>
                      <w:b w:val="0"/>
                      <w:bCs w:val="0"/>
                    </w:rPr>
                  </w:pPr>
                  <w:r>
                    <w:rPr>
                      <w:b w:val="0"/>
                      <w:bCs w:val="0"/>
                    </w:rPr>
                    <w:t>9-2015 to 7-2016</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7B764C43"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Software Engineer</w:t>
                  </w:r>
                </w:p>
              </w:tc>
            </w:tr>
            <w:tr w:rsidR="009368B1" w14:paraId="2AC3B518"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599501D3"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4473D51E"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3B6717B8"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107215A"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7997460B"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0891061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7D05D444"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63AD4084"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70DDE757"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3EA23BD3" w14:textId="77777777" w:rsidR="009368B1" w:rsidRDefault="009368B1">
                  <w:pPr>
                    <w:tabs>
                      <w:tab w:val="left" w:pos="2805"/>
                    </w:tabs>
                    <w:rPr>
                      <w:b w:val="0"/>
                      <w:bCs w:val="0"/>
                    </w:rPr>
                  </w:pPr>
                  <w:r>
                    <w:rPr>
                      <w:b w:val="0"/>
                      <w:bCs w:val="0"/>
                    </w:rPr>
                    <w:t>It was necessary to search for the settings toggles in the Norton product so that user can update the toggle quickly. To achieve that we had to implement the Search toolbar functionality in the Norton product. As a software engineer, I implemented the search functionality into the Norton products. My role included implementation, collaborating with American development counter parts.</w:t>
                  </w:r>
                </w:p>
              </w:tc>
            </w:tr>
          </w:tbl>
          <w:p w14:paraId="0C00DEB5"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33E1833E"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159E90A9"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186C8106" w14:textId="77777777" w:rsidR="009368B1" w:rsidRDefault="009368B1">
                        <w:pPr>
                          <w:pStyle w:val="Subkopje8ptbold1"/>
                          <w:rPr>
                            <w:b/>
                          </w:rPr>
                        </w:pPr>
                        <w:r>
                          <w:rPr>
                            <w:b/>
                            <w:color w:val="075E78"/>
                          </w:rPr>
                          <w:br/>
                          <w:t>Period</w:t>
                        </w:r>
                      </w:p>
                    </w:tc>
                  </w:tr>
                </w:tbl>
                <w:p w14:paraId="7F204FD3" w14:textId="77777777" w:rsidR="009368B1" w:rsidRDefault="009368B1">
                  <w:pPr>
                    <w:pStyle w:val="KopjeICTCVTool"/>
                    <w:framePr w:hSpace="0" w:wrap="auto" w:vAnchor="margin" w:hAnchor="text" w:yAlign="inline"/>
                    <w:suppressOverlap w:val="0"/>
                  </w:pPr>
                </w:p>
                <w:p w14:paraId="15A346D8" w14:textId="77777777" w:rsidR="009368B1" w:rsidRDefault="009368B1">
                  <w:pPr>
                    <w:pStyle w:val="Subkopje8ptbold1"/>
                    <w:rPr>
                      <w:b/>
                    </w:rPr>
                  </w:pPr>
                  <w:r>
                    <w:rPr>
                      <w:b/>
                      <w:color w:val="075E78"/>
                    </w:rPr>
                    <w:t>Function</w:t>
                  </w:r>
                </w:p>
              </w:tc>
            </w:tr>
            <w:tr w:rsidR="009368B1" w14:paraId="631D9452"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6D74B2E5" w14:textId="77777777" w:rsidR="009368B1" w:rsidRDefault="009368B1">
                  <w:pPr>
                    <w:rPr>
                      <w:b w:val="0"/>
                      <w:bCs w:val="0"/>
                    </w:rPr>
                  </w:pPr>
                  <w:r>
                    <w:rPr>
                      <w:b w:val="0"/>
                      <w:bCs w:val="0"/>
                    </w:rPr>
                    <w:t>11-2014 to 8-2015</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30FFDF12"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Software Engineer</w:t>
                  </w:r>
                </w:p>
              </w:tc>
            </w:tr>
            <w:tr w:rsidR="009368B1" w14:paraId="70647DE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00D00561"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476B09D1"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4B0E6BED"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A3DF5B5"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1607F9FF"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7CA451D7"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034F3719"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11015EF3"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49FA783A"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46E4937A" w14:textId="77777777" w:rsidR="009368B1" w:rsidRDefault="009368B1">
                  <w:pPr>
                    <w:tabs>
                      <w:tab w:val="left" w:pos="2805"/>
                    </w:tabs>
                    <w:rPr>
                      <w:b w:val="0"/>
                      <w:bCs w:val="0"/>
                    </w:rPr>
                  </w:pPr>
                  <w:r>
                    <w:rPr>
                      <w:b w:val="0"/>
                      <w:bCs w:val="0"/>
                    </w:rPr>
                    <w:t>The usage of many features was less than expected in Norton products. It was necessary to introduce the basic essential  features of Norton right after installation. Hence it was decided to provide a product tour after installation. As a software developer, I implemented the product tour of Norton product line. My responsibility included implementation, unit testing and co-ordination with test team for testing of feature.</w:t>
                  </w:r>
                </w:p>
              </w:tc>
            </w:tr>
          </w:tbl>
          <w:p w14:paraId="28E318CC"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3AB71A58"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12A62394"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2B3B07C7" w14:textId="77777777" w:rsidR="009368B1" w:rsidRDefault="009368B1">
                        <w:pPr>
                          <w:pStyle w:val="Subkopje8ptbold1"/>
                          <w:rPr>
                            <w:b/>
                          </w:rPr>
                        </w:pPr>
                        <w:r>
                          <w:rPr>
                            <w:b/>
                            <w:color w:val="075E78"/>
                          </w:rPr>
                          <w:lastRenderedPageBreak/>
                          <w:br/>
                          <w:t>Period</w:t>
                        </w:r>
                      </w:p>
                    </w:tc>
                  </w:tr>
                </w:tbl>
                <w:p w14:paraId="0AAFA6C8" w14:textId="77777777" w:rsidR="009368B1" w:rsidRDefault="009368B1">
                  <w:pPr>
                    <w:pStyle w:val="KopjeICTCVTool"/>
                    <w:framePr w:hSpace="0" w:wrap="auto" w:vAnchor="margin" w:hAnchor="text" w:yAlign="inline"/>
                    <w:suppressOverlap w:val="0"/>
                  </w:pPr>
                </w:p>
                <w:p w14:paraId="0F9DFB1C" w14:textId="77777777" w:rsidR="009368B1" w:rsidRDefault="009368B1">
                  <w:pPr>
                    <w:pStyle w:val="Subkopje8ptbold1"/>
                    <w:rPr>
                      <w:b/>
                    </w:rPr>
                  </w:pPr>
                  <w:r>
                    <w:rPr>
                      <w:b/>
                      <w:color w:val="075E78"/>
                    </w:rPr>
                    <w:t>Function</w:t>
                  </w:r>
                </w:p>
              </w:tc>
            </w:tr>
            <w:tr w:rsidR="009368B1" w14:paraId="4B5C2241"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1D7A6C26" w14:textId="77777777" w:rsidR="009368B1" w:rsidRDefault="009368B1">
                  <w:pPr>
                    <w:rPr>
                      <w:b w:val="0"/>
                      <w:bCs w:val="0"/>
                    </w:rPr>
                  </w:pPr>
                  <w:r>
                    <w:rPr>
                      <w:b w:val="0"/>
                      <w:bCs w:val="0"/>
                    </w:rPr>
                    <w:t>2-2014 to 10-2014</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7C93C0E6"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Software Engineer</w:t>
                  </w:r>
                </w:p>
              </w:tc>
            </w:tr>
            <w:tr w:rsidR="009368B1" w14:paraId="34E1F832"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289AE444"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5933D793"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08A8ADDE"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5BFB6F2D"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57E50975"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70AC81F5"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4A22C164"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3261E575"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14:paraId="6CF43E7B"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250286A5" w14:textId="77777777" w:rsidR="009368B1" w:rsidRDefault="009368B1">
                  <w:pPr>
                    <w:tabs>
                      <w:tab w:val="left" w:pos="2805"/>
                    </w:tabs>
                    <w:rPr>
                      <w:b w:val="0"/>
                      <w:bCs w:val="0"/>
                    </w:rPr>
                  </w:pPr>
                  <w:r>
                    <w:rPr>
                      <w:b w:val="0"/>
                      <w:bCs w:val="0"/>
                    </w:rPr>
                    <w:t>The downloader of Norton products needed to be customized to match the product that is being downloaded. Based on the product to be downloaded the user interface had to be customized. As a software engineer my role was implementing the feature by loading the resources based on the configured product to be downloaded. My responsibility also included collaborating with American counter parts and user experience team. It included co-coordinating with verification team</w:t>
                  </w:r>
                </w:p>
              </w:tc>
            </w:tr>
          </w:tbl>
          <w:p w14:paraId="710DED04"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3B04ECFF"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5116BB66"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3E4AA7DE" w14:textId="77777777" w:rsidR="009368B1" w:rsidRDefault="009368B1">
                        <w:pPr>
                          <w:pStyle w:val="Subkopje8ptbold1"/>
                          <w:rPr>
                            <w:b/>
                          </w:rPr>
                        </w:pPr>
                        <w:r>
                          <w:rPr>
                            <w:b/>
                            <w:color w:val="075E78"/>
                          </w:rPr>
                          <w:br/>
                          <w:t>Period</w:t>
                        </w:r>
                      </w:p>
                    </w:tc>
                  </w:tr>
                </w:tbl>
                <w:p w14:paraId="70202A65" w14:textId="77777777" w:rsidR="009368B1" w:rsidRDefault="009368B1">
                  <w:pPr>
                    <w:pStyle w:val="KopjeICTCVTool"/>
                    <w:framePr w:hSpace="0" w:wrap="auto" w:vAnchor="margin" w:hAnchor="text" w:yAlign="inline"/>
                    <w:suppressOverlap w:val="0"/>
                  </w:pPr>
                </w:p>
                <w:p w14:paraId="1D074593" w14:textId="77777777" w:rsidR="009368B1" w:rsidRDefault="009368B1">
                  <w:pPr>
                    <w:pStyle w:val="Subkopje8ptbold1"/>
                    <w:rPr>
                      <w:b/>
                    </w:rPr>
                  </w:pPr>
                  <w:r>
                    <w:rPr>
                      <w:b/>
                      <w:color w:val="075E78"/>
                    </w:rPr>
                    <w:t>Function</w:t>
                  </w:r>
                </w:p>
              </w:tc>
            </w:tr>
            <w:tr w:rsidR="009368B1" w14:paraId="04C2789F"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4704CF3F" w14:textId="77777777" w:rsidR="009368B1" w:rsidRDefault="009368B1">
                  <w:pPr>
                    <w:rPr>
                      <w:b w:val="0"/>
                      <w:bCs w:val="0"/>
                    </w:rPr>
                  </w:pPr>
                  <w:r>
                    <w:rPr>
                      <w:b w:val="0"/>
                      <w:bCs w:val="0"/>
                    </w:rPr>
                    <w:t>3-2013 to 1-2014</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1E8F9136"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Associate Software Engineer</w:t>
                  </w:r>
                </w:p>
              </w:tc>
            </w:tr>
            <w:tr w:rsidR="009368B1" w14:paraId="0EAA857E"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339A217D"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3B0374F4"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066D83AD"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ECFE5E0"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48B29791"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066BCFBA"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326129D6"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548ED41A"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11BD700B"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710CC3B8" w14:textId="77777777" w:rsidR="009368B1" w:rsidRDefault="009368B1">
                  <w:pPr>
                    <w:tabs>
                      <w:tab w:val="left" w:pos="2805"/>
                    </w:tabs>
                    <w:rPr>
                      <w:b w:val="0"/>
                      <w:bCs w:val="0"/>
                    </w:rPr>
                  </w:pPr>
                  <w:r>
                    <w:rPr>
                      <w:b w:val="0"/>
                      <w:bCs w:val="0"/>
                    </w:rPr>
                    <w:t>There was need to extend the Norton downloader to download and install more than one product. Until that point, it was possible to download only single product. The product to be downloaded were configured using the JSON file. As a developer, I the enhanced the application to download the second product and subsequent product. My responsibilities included implementation, bug fixing and collaborating with testing team to drive the feature to completion.</w:t>
                  </w:r>
                </w:p>
              </w:tc>
            </w:tr>
          </w:tbl>
          <w:p w14:paraId="2B8015C3"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22E0DC93"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17BD27F3"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BCFA36B" w14:textId="77777777" w:rsidR="009368B1" w:rsidRDefault="009368B1">
                        <w:pPr>
                          <w:pStyle w:val="Subkopje8ptbold1"/>
                          <w:rPr>
                            <w:b/>
                          </w:rPr>
                        </w:pPr>
                        <w:r>
                          <w:rPr>
                            <w:b/>
                            <w:color w:val="075E78"/>
                          </w:rPr>
                          <w:br/>
                          <w:t>Period</w:t>
                        </w:r>
                      </w:p>
                    </w:tc>
                  </w:tr>
                </w:tbl>
                <w:p w14:paraId="4EB2544B" w14:textId="77777777" w:rsidR="009368B1" w:rsidRDefault="009368B1">
                  <w:pPr>
                    <w:pStyle w:val="KopjeICTCVTool"/>
                    <w:framePr w:hSpace="0" w:wrap="auto" w:vAnchor="margin" w:hAnchor="text" w:yAlign="inline"/>
                    <w:suppressOverlap w:val="0"/>
                  </w:pPr>
                </w:p>
                <w:p w14:paraId="2A5891DF" w14:textId="77777777" w:rsidR="009368B1" w:rsidRDefault="009368B1">
                  <w:pPr>
                    <w:pStyle w:val="Subkopje8ptbold1"/>
                    <w:rPr>
                      <w:b/>
                    </w:rPr>
                  </w:pPr>
                  <w:r>
                    <w:rPr>
                      <w:b/>
                      <w:color w:val="075E78"/>
                    </w:rPr>
                    <w:t>Function</w:t>
                  </w:r>
                </w:p>
              </w:tc>
            </w:tr>
            <w:tr w:rsidR="009368B1" w14:paraId="27894B46"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277AAE99" w14:textId="77777777" w:rsidR="009368B1" w:rsidRDefault="009368B1">
                  <w:pPr>
                    <w:rPr>
                      <w:b w:val="0"/>
                      <w:bCs w:val="0"/>
                    </w:rPr>
                  </w:pPr>
                  <w:r>
                    <w:rPr>
                      <w:b w:val="0"/>
                      <w:bCs w:val="0"/>
                    </w:rPr>
                    <w:t>4-2012 to 1-2013</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2888EA17"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Associate Software Engineer</w:t>
                  </w:r>
                </w:p>
              </w:tc>
            </w:tr>
            <w:tr w:rsidR="009368B1" w14:paraId="2B889AAC"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59198AE1"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43F1BA65"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4F95051B"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2A27421" w14:textId="77777777" w:rsidR="009368B1" w:rsidRDefault="009368B1">
                  <w:pPr>
                    <w:rPr>
                      <w:b w:val="0"/>
                      <w:bCs w:val="0"/>
                    </w:rPr>
                  </w:pPr>
                  <w:r>
                    <w:rPr>
                      <w:b w:val="0"/>
                      <w:bCs w:val="0"/>
                    </w:rPr>
                    <w:t>Norton Lifelock</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1D4DDFF2"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Norton 360 and Norton Antivirus</w:t>
                  </w:r>
                </w:p>
              </w:tc>
            </w:tr>
            <w:tr w:rsidR="009368B1" w14:paraId="2FC10C8D"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22F1AD82"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2C9A1FC1"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77409333"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1C0B441B" w14:textId="77777777" w:rsidR="009368B1" w:rsidRDefault="009368B1">
                  <w:pPr>
                    <w:tabs>
                      <w:tab w:val="left" w:pos="2805"/>
                    </w:tabs>
                    <w:rPr>
                      <w:b w:val="0"/>
                      <w:bCs w:val="0"/>
                    </w:rPr>
                  </w:pPr>
                  <w:r>
                    <w:rPr>
                      <w:b w:val="0"/>
                      <w:bCs w:val="0"/>
                    </w:rPr>
                    <w:t>There was no support for different languages of Norton Downloader. The facility had to be implemented to change the language based on configuration or Operating system language. As a software engineer, I implemented the feature. My responsibility included implementation, unit testing and bug fixing.</w:t>
                  </w:r>
                </w:p>
              </w:tc>
            </w:tr>
          </w:tbl>
          <w:p w14:paraId="035C121A"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6CCE0FD3"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72A8FA67"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7E2F2B9C" w14:textId="77777777" w:rsidR="009368B1" w:rsidRDefault="009368B1">
                        <w:pPr>
                          <w:pStyle w:val="Subkopje8ptbold1"/>
                          <w:rPr>
                            <w:b/>
                          </w:rPr>
                        </w:pPr>
                        <w:r>
                          <w:rPr>
                            <w:b/>
                            <w:color w:val="075E78"/>
                          </w:rPr>
                          <w:br/>
                          <w:t>Period</w:t>
                        </w:r>
                      </w:p>
                    </w:tc>
                  </w:tr>
                </w:tbl>
                <w:p w14:paraId="579B2FA3" w14:textId="77777777" w:rsidR="009368B1" w:rsidRDefault="009368B1">
                  <w:pPr>
                    <w:pStyle w:val="KopjeICTCVTool"/>
                    <w:framePr w:hSpace="0" w:wrap="auto" w:vAnchor="margin" w:hAnchor="text" w:yAlign="inline"/>
                    <w:suppressOverlap w:val="0"/>
                  </w:pPr>
                </w:p>
                <w:p w14:paraId="777F618B" w14:textId="77777777" w:rsidR="009368B1" w:rsidRDefault="009368B1">
                  <w:pPr>
                    <w:pStyle w:val="Subkopje8ptbold1"/>
                    <w:rPr>
                      <w:b/>
                    </w:rPr>
                  </w:pPr>
                  <w:r>
                    <w:rPr>
                      <w:b/>
                      <w:color w:val="075E78"/>
                    </w:rPr>
                    <w:t>Function</w:t>
                  </w:r>
                </w:p>
              </w:tc>
            </w:tr>
            <w:tr w:rsidR="009368B1" w14:paraId="78AC4AAD"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841F515" w14:textId="77777777" w:rsidR="009368B1" w:rsidRDefault="009368B1">
                  <w:pPr>
                    <w:rPr>
                      <w:b w:val="0"/>
                      <w:bCs w:val="0"/>
                    </w:rPr>
                  </w:pPr>
                  <w:r>
                    <w:rPr>
                      <w:b w:val="0"/>
                      <w:bCs w:val="0"/>
                    </w:rPr>
                    <w:t>3-2011 to 2-2012</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556401F7"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Software Engineer</w:t>
                  </w:r>
                </w:p>
              </w:tc>
            </w:tr>
            <w:tr w:rsidR="009368B1" w14:paraId="22BCABEB"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04B9C8E9"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665D4212"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0F239915"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B1C281E" w14:textId="77777777" w:rsidR="009368B1" w:rsidRDefault="009368B1">
                  <w:pPr>
                    <w:rPr>
                      <w:b w:val="0"/>
                      <w:bCs w:val="0"/>
                    </w:rPr>
                  </w:pPr>
                  <w:r>
                    <w:rPr>
                      <w:b w:val="0"/>
                      <w:bCs w:val="0"/>
                    </w:rPr>
                    <w:t xml:space="preserve">E-con systems </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423BE742"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EVReader</w:t>
                  </w:r>
                </w:p>
              </w:tc>
            </w:tr>
            <w:tr w:rsidR="009368B1" w14:paraId="396C051A"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63B486C1"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1FA288EF"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7C83D823"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000C8CD8" w14:textId="77777777" w:rsidR="009368B1" w:rsidRDefault="009368B1">
                  <w:pPr>
                    <w:tabs>
                      <w:tab w:val="left" w:pos="2805"/>
                    </w:tabs>
                    <w:rPr>
                      <w:b w:val="0"/>
                      <w:bCs w:val="0"/>
                    </w:rPr>
                  </w:pPr>
                  <w:r>
                    <w:rPr>
                      <w:b w:val="0"/>
                      <w:bCs w:val="0"/>
                    </w:rPr>
                    <w:t>For a newly developed USB camera product, user interface had to be implemented. The product was targeting visually impaired/low vision persons providing Optical character recognition and Text to speech facility. As a software engineer, I was responsible for development of user interface. My responsibilities included implementation and collaboration for better user experience with clients</w:t>
                  </w:r>
                </w:p>
              </w:tc>
            </w:tr>
          </w:tbl>
          <w:p w14:paraId="6907B438" w14:textId="77777777" w:rsidR="009368B1" w:rsidRDefault="009368B1"/>
          <w:tbl>
            <w:tblPr>
              <w:tblStyle w:val="GridTable1Light-Accent6"/>
              <w:tblpPr w:leftFromText="142" w:rightFromText="142" w:vertAnchor="text" w:horzAnchor="margin" w:tblpX="1" w:tblpY="1"/>
              <w:tblOverlap w:val="never"/>
              <w:tblW w:w="882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Description w:val="_workexperience"/>
            </w:tblPr>
            <w:tblGrid>
              <w:gridCol w:w="4111"/>
              <w:gridCol w:w="19"/>
              <w:gridCol w:w="4690"/>
            </w:tblGrid>
            <w:tr w:rsidR="009368B1" w14:paraId="51276C75" w14:textId="77777777">
              <w:trPr>
                <w:cnfStyle w:val="100000000000" w:firstRow="1" w:lastRow="0" w:firstColumn="0" w:lastColumn="0" w:oddVBand="0" w:evenVBand="0" w:oddHBand="0" w:evenHBand="0" w:firstRowFirstColumn="0" w:firstRowLastColumn="0" w:lastRowFirstColumn="0" w:lastRowLastColumn="0"/>
                <w:trHeight w:val="317"/>
                <w:tblHeader/>
              </w:trPr>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auto"/>
                  <w:vAlign w:val="center"/>
                </w:tcPr>
                <w:tbl>
                  <w:tblPr>
                    <w:tblStyle w:val="GridTable1Light-Accent6"/>
                    <w:tblpPr w:leftFromText="141" w:rightFromText="141" w:vertAnchor="text" w:horzAnchor="margin" w:tblpX="-142" w:tblpY="-119"/>
                    <w:tblOverlap w:val="never"/>
                    <w:tblW w:w="4110" w:type="dxa"/>
                    <w:tblBorders>
                      <w:top w:val="none" w:sz="0" w:space="0" w:color="auto"/>
                      <w:left w:val="none" w:sz="0" w:space="0" w:color="auto"/>
                      <w:bottom w:val="none" w:sz="0" w:space="0" w:color="auto"/>
                      <w:right w:val="none" w:sz="0" w:space="0" w:color="auto"/>
                      <w:insideH w:val="none" w:sz="0" w:space="0" w:color="auto"/>
                      <w:insideV w:val="single" w:sz="24" w:space="0" w:color="FFFFFF" w:themeColor="background1"/>
                    </w:tblBorders>
                    <w:shd w:val="clear" w:color="auto" w:fill="DCEEF4"/>
                    <w:tblLayout w:type="fixed"/>
                    <w:tblLook w:val="04A0" w:firstRow="1" w:lastRow="0" w:firstColumn="1" w:lastColumn="0" w:noHBand="0" w:noVBand="1"/>
                  </w:tblPr>
                  <w:tblGrid>
                    <w:gridCol w:w="4110"/>
                  </w:tblGrid>
                  <w:tr w:rsidR="009368B1" w14:paraId="0F6ACEA9" w14:textId="77777777">
                    <w:trPr>
                      <w:cnfStyle w:val="100000000000" w:firstRow="1" w:lastRow="0" w:firstColumn="0" w:lastColumn="0" w:oddVBand="0" w:evenVBand="0" w:oddHBand="0" w:evenHBand="0" w:firstRowFirstColumn="0" w:firstRowLastColumn="0" w:lastRowFirstColumn="0" w:lastRowLastColumn="0"/>
                      <w:trHeight w:val="567"/>
                      <w:tblHeader/>
                    </w:trPr>
                    <w:tc>
                      <w:tcPr>
                        <w:cnfStyle w:val="001000000000" w:firstRow="0" w:lastRow="0" w:firstColumn="1" w:lastColumn="0" w:oddVBand="0" w:evenVBand="0" w:oddHBand="0" w:evenHBand="0" w:firstRowFirstColumn="0" w:firstRowLastColumn="0" w:lastRowFirstColumn="0" w:lastRowLastColumn="0"/>
                        <w:tcW w:w="4111" w:type="dxa"/>
                        <w:shd w:val="clear" w:color="auto" w:fill="auto"/>
                        <w:hideMark/>
                      </w:tcPr>
                      <w:p w14:paraId="6799B969" w14:textId="77777777" w:rsidR="009368B1" w:rsidRDefault="009368B1">
                        <w:pPr>
                          <w:pStyle w:val="Subkopje8ptbold1"/>
                          <w:rPr>
                            <w:b/>
                          </w:rPr>
                        </w:pPr>
                        <w:r>
                          <w:rPr>
                            <w:b/>
                            <w:color w:val="075E78"/>
                          </w:rPr>
                          <w:br/>
                          <w:t>Period</w:t>
                        </w:r>
                      </w:p>
                    </w:tc>
                  </w:tr>
                </w:tbl>
                <w:p w14:paraId="0F86D0E3" w14:textId="77777777" w:rsidR="009368B1" w:rsidRDefault="009368B1">
                  <w:pPr>
                    <w:pStyle w:val="KopjeICTCVTool"/>
                    <w:framePr w:hSpace="0" w:wrap="auto" w:vAnchor="margin" w:hAnchor="text" w:yAlign="inline"/>
                    <w:suppressOverlap w:val="0"/>
                  </w:pPr>
                </w:p>
                <w:p w14:paraId="42083D60" w14:textId="77777777" w:rsidR="009368B1" w:rsidRDefault="009368B1">
                  <w:pPr>
                    <w:pStyle w:val="Subkopje8ptbold1"/>
                    <w:rPr>
                      <w:b/>
                    </w:rPr>
                  </w:pPr>
                  <w:r>
                    <w:rPr>
                      <w:b/>
                      <w:color w:val="075E78"/>
                    </w:rPr>
                    <w:t>Function</w:t>
                  </w:r>
                </w:p>
              </w:tc>
            </w:tr>
            <w:tr w:rsidR="009368B1" w14:paraId="46126280"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7078A383" w14:textId="77777777" w:rsidR="009368B1" w:rsidRDefault="009368B1">
                  <w:pPr>
                    <w:rPr>
                      <w:b w:val="0"/>
                      <w:bCs w:val="0"/>
                    </w:rPr>
                  </w:pPr>
                  <w:r>
                    <w:rPr>
                      <w:b w:val="0"/>
                      <w:bCs w:val="0"/>
                    </w:rPr>
                    <w:t>4-2010 to 3-2011</w:t>
                  </w:r>
                </w:p>
              </w:tc>
              <w:tc>
                <w:tcPr>
                  <w:tcW w:w="4709" w:type="dxa"/>
                  <w:gridSpan w:val="2"/>
                  <w:tcBorders>
                    <w:top w:val="nil"/>
                    <w:left w:val="single" w:sz="24" w:space="0" w:color="FFFFFF" w:themeColor="background1"/>
                    <w:bottom w:val="nil"/>
                    <w:right w:val="nil"/>
                  </w:tcBorders>
                  <w:shd w:val="clear" w:color="auto" w:fill="DCEEF4"/>
                  <w:tcMar>
                    <w:top w:w="113" w:type="dxa"/>
                    <w:left w:w="108" w:type="dxa"/>
                    <w:bottom w:w="113" w:type="dxa"/>
                    <w:right w:w="284" w:type="dxa"/>
                  </w:tcMar>
                  <w:hideMark/>
                </w:tcPr>
                <w:p w14:paraId="5F25BEB7" w14:textId="77777777" w:rsidR="009368B1" w:rsidRDefault="009368B1">
                  <w:pPr>
                    <w:ind w:left="54"/>
                    <w:cnfStyle w:val="000000000000" w:firstRow="0" w:lastRow="0" w:firstColumn="0" w:lastColumn="0" w:oddVBand="0" w:evenVBand="0" w:oddHBand="0" w:evenHBand="0" w:firstRowFirstColumn="0" w:firstRowLastColumn="0" w:lastRowFirstColumn="0" w:lastRowLastColumn="0"/>
                  </w:pPr>
                  <w:r>
                    <w:t>Junior Software Engineer</w:t>
                  </w:r>
                </w:p>
              </w:tc>
            </w:tr>
            <w:tr w:rsidR="009368B1" w14:paraId="0FFB8539"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hideMark/>
                </w:tcPr>
                <w:p w14:paraId="4A59912E" w14:textId="77777777" w:rsidR="009368B1" w:rsidRDefault="009368B1">
                  <w:pPr>
                    <w:pStyle w:val="Subkopje8ptbold1"/>
                    <w:rPr>
                      <w:b/>
                      <w:bCs w:val="0"/>
                    </w:rPr>
                  </w:pPr>
                  <w:r>
                    <w:rPr>
                      <w:b/>
                      <w:bCs w:val="0"/>
                      <w:color w:val="075E78"/>
                    </w:rPr>
                    <w:t>Organization</w:t>
                  </w:r>
                </w:p>
              </w:tc>
              <w:tc>
                <w:tcPr>
                  <w:tcW w:w="4709" w:type="dxa"/>
                  <w:gridSpan w:val="2"/>
                  <w:tcBorders>
                    <w:top w:val="nil"/>
                    <w:left w:val="single" w:sz="24" w:space="0" w:color="FFFFFF" w:themeColor="background1"/>
                    <w:bottom w:val="nil"/>
                    <w:right w:val="nil"/>
                  </w:tcBorders>
                  <w:shd w:val="clear" w:color="auto" w:fill="FFFFFF" w:themeFill="background1"/>
                  <w:vAlign w:val="center"/>
                  <w:hideMark/>
                </w:tcPr>
                <w:p w14:paraId="692372E4" w14:textId="77777777" w:rsidR="009368B1" w:rsidRDefault="009368B1">
                  <w:pPr>
                    <w:pStyle w:val="Subkopje8ptbold"/>
                    <w:cnfStyle w:val="000000000000" w:firstRow="0" w:lastRow="0" w:firstColumn="0" w:lastColumn="0" w:oddVBand="0" w:evenVBand="0" w:oddHBand="0" w:evenHBand="0" w:firstRowFirstColumn="0" w:firstRowLastColumn="0" w:lastRowFirstColumn="0" w:lastRowLastColumn="0"/>
                  </w:pPr>
                  <w:r>
                    <w:rPr>
                      <w:color w:val="075E78"/>
                    </w:rPr>
                    <w:t xml:space="preserve"> Project</w:t>
                  </w:r>
                </w:p>
              </w:tc>
            </w:tr>
            <w:tr w:rsidR="009368B1" w14:paraId="303749F9" w14:textId="77777777">
              <w:tc>
                <w:tcPr>
                  <w:cnfStyle w:val="001000000000" w:firstRow="0" w:lastRow="0" w:firstColumn="1" w:lastColumn="0" w:oddVBand="0" w:evenVBand="0" w:oddHBand="0" w:evenHBand="0" w:firstRowFirstColumn="0" w:firstRowLastColumn="0" w:lastRowFirstColumn="0" w:lastRowLastColumn="0"/>
                  <w:tcW w:w="4130" w:type="dxa"/>
                  <w:gridSpan w:val="2"/>
                  <w:tcBorders>
                    <w:top w:val="nil"/>
                    <w:left w:val="nil"/>
                    <w:bottom w:val="nil"/>
                    <w:right w:val="single" w:sz="24" w:space="0" w:color="FFFFFF" w:themeColor="background1"/>
                  </w:tcBorders>
                  <w:shd w:val="clear" w:color="auto" w:fill="DCEEF4"/>
                  <w:tcMar>
                    <w:top w:w="113" w:type="dxa"/>
                    <w:left w:w="108" w:type="dxa"/>
                    <w:bottom w:w="113" w:type="dxa"/>
                    <w:right w:w="284" w:type="dxa"/>
                  </w:tcMar>
                  <w:hideMark/>
                </w:tcPr>
                <w:p w14:paraId="3F32A0DE" w14:textId="77777777" w:rsidR="009368B1" w:rsidRDefault="009368B1">
                  <w:pPr>
                    <w:rPr>
                      <w:b w:val="0"/>
                      <w:bCs w:val="0"/>
                    </w:rPr>
                  </w:pPr>
                  <w:r>
                    <w:rPr>
                      <w:b w:val="0"/>
                      <w:bCs w:val="0"/>
                    </w:rPr>
                    <w:t xml:space="preserve">E-con systems </w:t>
                  </w:r>
                </w:p>
              </w:tc>
              <w:tc>
                <w:tcPr>
                  <w:tcW w:w="4690" w:type="dxa"/>
                  <w:tcBorders>
                    <w:top w:val="nil"/>
                    <w:left w:val="single" w:sz="24" w:space="0" w:color="FFFFFF" w:themeColor="background1"/>
                    <w:bottom w:val="nil"/>
                    <w:right w:val="nil"/>
                  </w:tcBorders>
                  <w:shd w:val="clear" w:color="auto" w:fill="DCEEF4"/>
                  <w:tcMar>
                    <w:top w:w="0" w:type="dxa"/>
                    <w:left w:w="108" w:type="dxa"/>
                    <w:bottom w:w="0" w:type="dxa"/>
                    <w:right w:w="284" w:type="dxa"/>
                  </w:tcMar>
                  <w:hideMark/>
                </w:tcPr>
                <w:p w14:paraId="1452313A" w14:textId="77777777" w:rsidR="009368B1" w:rsidRDefault="009368B1">
                  <w:pPr>
                    <w:cnfStyle w:val="000000000000" w:firstRow="0" w:lastRow="0" w:firstColumn="0" w:lastColumn="0" w:oddVBand="0" w:evenVBand="0" w:oddHBand="0" w:evenHBand="0" w:firstRowFirstColumn="0" w:firstRowLastColumn="0" w:lastRowFirstColumn="0" w:lastRowLastColumn="0"/>
                    <w:rPr>
                      <w:b/>
                      <w:bCs/>
                    </w:rPr>
                  </w:pPr>
                  <w:r>
                    <w:t>EVViewer</w:t>
                  </w:r>
                </w:p>
              </w:tc>
            </w:tr>
            <w:tr w:rsidR="009368B1" w14:paraId="7F88B56F" w14:textId="77777777">
              <w:tc>
                <w:tcPr>
                  <w:cnfStyle w:val="001000000000" w:firstRow="0" w:lastRow="0" w:firstColumn="1" w:lastColumn="0" w:oddVBand="0" w:evenVBand="0" w:oddHBand="0" w:evenHBand="0" w:firstRowFirstColumn="0" w:firstRowLastColumn="0" w:lastRowFirstColumn="0" w:lastRowLastColumn="0"/>
                  <w:tcW w:w="4111" w:type="dxa"/>
                  <w:tcBorders>
                    <w:top w:val="nil"/>
                    <w:left w:val="nil"/>
                    <w:bottom w:val="nil"/>
                    <w:right w:val="single" w:sz="24" w:space="0" w:color="FFFFFF" w:themeColor="background1"/>
                  </w:tcBorders>
                  <w:shd w:val="clear" w:color="auto" w:fill="auto"/>
                  <w:vAlign w:val="center"/>
                </w:tcPr>
                <w:p w14:paraId="541DAF5F" w14:textId="77777777" w:rsidR="009368B1" w:rsidRDefault="009368B1">
                  <w:pPr>
                    <w:pStyle w:val="Subkopje8ptbold1"/>
                    <w:rPr>
                      <w:b/>
                    </w:rPr>
                  </w:pPr>
                </w:p>
              </w:tc>
              <w:tc>
                <w:tcPr>
                  <w:tcW w:w="4709" w:type="dxa"/>
                  <w:gridSpan w:val="2"/>
                  <w:tcBorders>
                    <w:top w:val="nil"/>
                    <w:left w:val="single" w:sz="24" w:space="0" w:color="FFFFFF" w:themeColor="background1"/>
                    <w:bottom w:val="nil"/>
                    <w:right w:val="nil"/>
                  </w:tcBorders>
                  <w:shd w:val="clear" w:color="auto" w:fill="FFFFFF" w:themeFill="background1"/>
                  <w:vAlign w:val="center"/>
                </w:tcPr>
                <w:p w14:paraId="11DDA828" w14:textId="77777777" w:rsidR="009368B1" w:rsidRDefault="009368B1">
                  <w:pPr>
                    <w:spacing w:before="60" w:after="60"/>
                    <w:jc w:val="center"/>
                    <w:cnfStyle w:val="000000000000" w:firstRow="0" w:lastRow="0" w:firstColumn="0" w:lastColumn="0" w:oddVBand="0" w:evenVBand="0" w:oddHBand="0" w:evenHBand="0" w:firstRowFirstColumn="0" w:firstRowLastColumn="0" w:lastRowFirstColumn="0" w:lastRowLastColumn="0"/>
                  </w:pPr>
                </w:p>
              </w:tc>
            </w:tr>
            <w:tr w:rsidR="009368B1" w:rsidRPr="009368B1" w14:paraId="7438D730" w14:textId="77777777">
              <w:tc>
                <w:tcPr>
                  <w:cnfStyle w:val="001000000000" w:firstRow="0" w:lastRow="0" w:firstColumn="1" w:lastColumn="0" w:oddVBand="0" w:evenVBand="0" w:oddHBand="0" w:evenHBand="0" w:firstRowFirstColumn="0" w:firstRowLastColumn="0" w:lastRowFirstColumn="0" w:lastRowLastColumn="0"/>
                  <w:tcW w:w="8820" w:type="dxa"/>
                  <w:gridSpan w:val="3"/>
                  <w:shd w:val="clear" w:color="auto" w:fill="DCEEF4"/>
                  <w:tcMar>
                    <w:top w:w="113" w:type="dxa"/>
                    <w:left w:w="108" w:type="dxa"/>
                    <w:bottom w:w="113" w:type="dxa"/>
                    <w:right w:w="284" w:type="dxa"/>
                  </w:tcMar>
                  <w:hideMark/>
                </w:tcPr>
                <w:p w14:paraId="3AA5584A" w14:textId="77777777" w:rsidR="009368B1" w:rsidRDefault="009368B1">
                  <w:pPr>
                    <w:tabs>
                      <w:tab w:val="left" w:pos="2805"/>
                    </w:tabs>
                    <w:rPr>
                      <w:b w:val="0"/>
                      <w:bCs w:val="0"/>
                    </w:rPr>
                  </w:pPr>
                  <w:r>
                    <w:rPr>
                      <w:b w:val="0"/>
                      <w:bCs w:val="0"/>
                    </w:rPr>
                    <w:t>There was a need to develop an user interface for the new product that was to be launched. As a junior software engineer, I was responsible for implementation and bug fixing of the product.</w:t>
                  </w:r>
                </w:p>
              </w:tc>
            </w:tr>
          </w:tbl>
          <w:p w14:paraId="43A43124" w14:textId="77777777" w:rsidR="009368B1" w:rsidRDefault="009368B1"/>
        </w:tc>
      </w:tr>
    </w:tbl>
    <w:p w14:paraId="09D3FFC5" w14:textId="77777777" w:rsidR="009368B1" w:rsidRDefault="009368B1" w:rsidP="009368B1">
      <w:pPr>
        <w:pStyle w:val="Heading1"/>
      </w:pPr>
    </w:p>
    <w:p w14:paraId="1ECA56CE" w14:textId="77777777" w:rsidR="00C82ABA" w:rsidRPr="004F165F" w:rsidRDefault="00C82ABA" w:rsidP="009F1B43">
      <w:pPr>
        <w:pStyle w:val="Heading1"/>
      </w:pPr>
    </w:p>
    <w:sectPr w:rsidR="00C82ABA" w:rsidRPr="004F165F" w:rsidSect="00044083">
      <w:headerReference w:type="even" r:id="rId18"/>
      <w:headerReference w:type="default" r:id="rId19"/>
      <w:footerReference w:type="default" r:id="rId20"/>
      <w:headerReference w:type="first" r:id="rId21"/>
      <w:pgSz w:w="11906" w:h="16838"/>
      <w:pgMar w:top="1417" w:right="1417" w:bottom="1417" w:left="1417"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7B1C" w14:textId="77777777" w:rsidR="0079569A" w:rsidRDefault="0079569A" w:rsidP="00CF0AA1">
      <w:r>
        <w:separator/>
      </w:r>
    </w:p>
    <w:p w14:paraId="4F6EC49A" w14:textId="77777777" w:rsidR="0079569A" w:rsidRDefault="0079569A"/>
    <w:p w14:paraId="67792335" w14:textId="77777777" w:rsidR="0079569A" w:rsidRDefault="0079569A" w:rsidP="008A0092"/>
  </w:endnote>
  <w:endnote w:type="continuationSeparator" w:id="0">
    <w:p w14:paraId="5312549D" w14:textId="77777777" w:rsidR="0079569A" w:rsidRDefault="0079569A" w:rsidP="00CF0AA1">
      <w:r>
        <w:continuationSeparator/>
      </w:r>
    </w:p>
    <w:p w14:paraId="0144E062" w14:textId="77777777" w:rsidR="0079569A" w:rsidRDefault="0079569A"/>
    <w:p w14:paraId="4A60BECE" w14:textId="77777777" w:rsidR="0079569A" w:rsidRDefault="0079569A" w:rsidP="008A0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2042" w14:textId="5DFE79FE" w:rsidR="0063352A" w:rsidRPr="0042103D" w:rsidRDefault="0063352A" w:rsidP="0063352A">
    <w:pPr>
      <w:tabs>
        <w:tab w:val="left" w:pos="8020"/>
      </w:tabs>
      <w:spacing w:line="320" w:lineRule="exact"/>
      <w:ind w:hanging="391"/>
      <w:outlineLvl w:val="0"/>
      <w:rPr>
        <w:rFonts w:eastAsia="Arial" w:cs="Arial"/>
        <w:b/>
        <w:color w:val="075E78"/>
        <w:szCs w:val="20"/>
        <w:lang w:val="en-GB"/>
      </w:rPr>
    </w:pPr>
    <w:r w:rsidRPr="0042103D">
      <w:rPr>
        <w:rFonts w:eastAsia="Arial" w:cs="Arial"/>
        <w:b/>
        <w:color w:val="075E78"/>
        <w:szCs w:val="20"/>
        <w:lang w:val="en-GB"/>
      </w:rPr>
      <w:t xml:space="preserve">Email: </w:t>
    </w:r>
    <w:hyperlink r:id="rId1" w:history="1">
      <w:r w:rsidRPr="0042103D">
        <w:rPr>
          <w:rStyle w:val="Hyperlink"/>
          <w:rFonts w:eastAsia="Arial" w:cs="Arial"/>
          <w:b/>
          <w:szCs w:val="20"/>
          <w:lang w:val="en-GB"/>
        </w:rPr>
        <w:t>Sujith.srao@gmail.com</w:t>
      </w:r>
    </w:hyperlink>
  </w:p>
  <w:p w14:paraId="40E62E63" w14:textId="77777777" w:rsidR="0063352A" w:rsidRPr="0042103D" w:rsidRDefault="0063352A" w:rsidP="0063352A">
    <w:pPr>
      <w:tabs>
        <w:tab w:val="left" w:pos="8020"/>
      </w:tabs>
      <w:spacing w:line="320" w:lineRule="exact"/>
      <w:ind w:hanging="391"/>
      <w:outlineLvl w:val="0"/>
      <w:rPr>
        <w:rFonts w:eastAsia="Arial" w:cs="Arial"/>
        <w:b/>
        <w:color w:val="075E78"/>
        <w:szCs w:val="20"/>
        <w:lang w:val="en-GB"/>
      </w:rPr>
    </w:pPr>
    <w:r w:rsidRPr="0042103D">
      <w:rPr>
        <w:rFonts w:eastAsia="Arial" w:cs="Arial"/>
        <w:b/>
        <w:color w:val="075E78"/>
        <w:szCs w:val="20"/>
        <w:lang w:val="en-GB"/>
      </w:rPr>
      <w:t>Mobile:+31 628786003</w:t>
    </w:r>
  </w:p>
  <w:p w14:paraId="44FBC43B" w14:textId="77777777" w:rsidR="00A23EF7" w:rsidRPr="00133C95" w:rsidRDefault="002B14BA" w:rsidP="005B2CFE">
    <w:pPr>
      <w:tabs>
        <w:tab w:val="center" w:pos="4550"/>
        <w:tab w:val="left" w:pos="5818"/>
      </w:tabs>
      <w:ind w:right="-284"/>
      <w:jc w:val="right"/>
      <w:rPr>
        <w:rFonts w:cs="Arial"/>
        <w:color w:val="075E78"/>
        <w:szCs w:val="20"/>
      </w:rPr>
    </w:pPr>
    <w:r w:rsidRPr="00133C95">
      <w:rPr>
        <w:rFonts w:cs="Arial"/>
        <w:color w:val="075E78"/>
        <w:szCs w:val="20"/>
      </w:rPr>
      <w:fldChar w:fldCharType="begin"/>
    </w:r>
    <w:r w:rsidRPr="00133C95">
      <w:rPr>
        <w:rFonts w:cs="Arial"/>
        <w:color w:val="075E78"/>
        <w:szCs w:val="20"/>
      </w:rPr>
      <w:instrText>PAGE   \* MERGEFORMAT</w:instrText>
    </w:r>
    <w:r w:rsidRPr="00133C95">
      <w:rPr>
        <w:rFonts w:cs="Arial"/>
        <w:color w:val="075E78"/>
        <w:szCs w:val="20"/>
      </w:rPr>
      <w:fldChar w:fldCharType="separate"/>
    </w:r>
    <w:r w:rsidRPr="00133C95">
      <w:rPr>
        <w:rFonts w:cs="Arial"/>
        <w:color w:val="075E78"/>
        <w:szCs w:val="20"/>
      </w:rPr>
      <w:t>1</w:t>
    </w:r>
    <w:r w:rsidRPr="00133C95">
      <w:rPr>
        <w:rFonts w:cs="Arial"/>
        <w:color w:val="075E78"/>
        <w:szCs w:val="20"/>
      </w:rPr>
      <w:fldChar w:fldCharType="end"/>
    </w:r>
    <w:r w:rsidRPr="00133C95">
      <w:rPr>
        <w:rFonts w:cs="Arial"/>
        <w:color w:val="075E78"/>
        <w:szCs w:val="20"/>
      </w:rPr>
      <w:t xml:space="preserve"> | </w:t>
    </w:r>
    <w:r w:rsidRPr="00133C95">
      <w:rPr>
        <w:rFonts w:cs="Arial"/>
        <w:color w:val="075E78"/>
        <w:szCs w:val="20"/>
      </w:rPr>
      <w:fldChar w:fldCharType="begin"/>
    </w:r>
    <w:r w:rsidRPr="00133C95">
      <w:rPr>
        <w:rFonts w:cs="Arial"/>
        <w:color w:val="075E78"/>
        <w:szCs w:val="20"/>
      </w:rPr>
      <w:instrText>NUMPAGES  \* Arabic  \* MERGEFORMAT</w:instrText>
    </w:r>
    <w:r w:rsidRPr="00133C95">
      <w:rPr>
        <w:rFonts w:cs="Arial"/>
        <w:color w:val="075E78"/>
        <w:szCs w:val="20"/>
      </w:rPr>
      <w:fldChar w:fldCharType="separate"/>
    </w:r>
    <w:r w:rsidRPr="00133C95">
      <w:rPr>
        <w:rFonts w:cs="Arial"/>
        <w:color w:val="075E78"/>
        <w:szCs w:val="20"/>
      </w:rPr>
      <w:t>1</w:t>
    </w:r>
    <w:r w:rsidRPr="00133C95">
      <w:rPr>
        <w:rFonts w:cs="Arial"/>
        <w:color w:val="075E7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C389" w14:textId="77777777" w:rsidR="0079569A" w:rsidRDefault="0079569A" w:rsidP="00CF0AA1">
      <w:r>
        <w:separator/>
      </w:r>
    </w:p>
    <w:p w14:paraId="530D0CD9" w14:textId="77777777" w:rsidR="0079569A" w:rsidRDefault="0079569A"/>
    <w:p w14:paraId="36B2D5DF" w14:textId="77777777" w:rsidR="0079569A" w:rsidRDefault="0079569A" w:rsidP="008A0092"/>
  </w:footnote>
  <w:footnote w:type="continuationSeparator" w:id="0">
    <w:p w14:paraId="3C26403B" w14:textId="77777777" w:rsidR="0079569A" w:rsidRDefault="0079569A" w:rsidP="00CF0AA1">
      <w:r>
        <w:continuationSeparator/>
      </w:r>
    </w:p>
    <w:p w14:paraId="227AFA91" w14:textId="77777777" w:rsidR="0079569A" w:rsidRDefault="0079569A"/>
    <w:p w14:paraId="62EB4C10" w14:textId="77777777" w:rsidR="0079569A" w:rsidRDefault="0079569A" w:rsidP="008A00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1F347" w14:textId="77777777" w:rsidR="004B51ED" w:rsidRDefault="00C60667">
    <w:pPr>
      <w:pStyle w:val="Header"/>
    </w:pPr>
    <w:r>
      <w:rPr>
        <w:noProof/>
      </w:rPr>
      <w:pict w14:anchorId="38F93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5391" o:spid="_x0000_s1041" type="#_x0000_t75" style="position:absolute;margin-left:0;margin-top:0;width:595.7pt;height:842.4pt;z-index:-251654144;mso-position-horizontal:center;mso-position-horizontal-relative:margin;mso-position-vertical:center;mso-position-vertical-relative:margin" o:allowincell="f">
          <v:imagedata r:id="rId1" o:title="ICT_CV Wordtempl_BG_1-1 "/>
          <w10:wrap anchorx="margin" anchory="margin"/>
        </v:shape>
      </w:pict>
    </w:r>
  </w:p>
  <w:p w14:paraId="61AE9BB8" w14:textId="77777777" w:rsidR="00A23EF7" w:rsidRDefault="00A23EF7"/>
  <w:p w14:paraId="0298D324" w14:textId="77777777" w:rsidR="00A23EF7" w:rsidRDefault="00A23EF7" w:rsidP="008A00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2620" w14:textId="18C7682D" w:rsidR="0042103D" w:rsidRDefault="00762EDF" w:rsidP="0042103D">
    <w:pPr>
      <w:tabs>
        <w:tab w:val="left" w:pos="8020"/>
      </w:tabs>
      <w:spacing w:line="320" w:lineRule="exact"/>
      <w:ind w:hanging="391"/>
      <w:jc w:val="center"/>
      <w:outlineLvl w:val="0"/>
      <w:rPr>
        <w:rFonts w:eastAsia="Arial" w:cs="Arial"/>
        <w:b/>
        <w:color w:val="075E78"/>
        <w:sz w:val="30"/>
        <w:szCs w:val="30"/>
        <w:lang w:val="en-GB"/>
      </w:rPr>
    </w:pPr>
    <w:r>
      <w:rPr>
        <w:rFonts w:eastAsia="Arial" w:cs="Arial"/>
        <w:b/>
        <w:noProof/>
        <w:color w:val="0097B1"/>
        <w:sz w:val="30"/>
        <w:szCs w:val="30"/>
        <w:lang w:val="en-GB"/>
      </w:rPr>
      <w:drawing>
        <wp:anchor distT="0" distB="0" distL="114300" distR="114300" simplePos="0" relativeHeight="251660288" behindDoc="1" locked="0" layoutInCell="1" allowOverlap="1" wp14:anchorId="6894BBFD" wp14:editId="42A9EA44">
          <wp:simplePos x="0" y="0"/>
          <wp:positionH relativeFrom="column">
            <wp:posOffset>6778625</wp:posOffset>
          </wp:positionH>
          <wp:positionV relativeFrom="paragraph">
            <wp:posOffset>-504190</wp:posOffset>
          </wp:positionV>
          <wp:extent cx="7581600" cy="10718708"/>
          <wp:effectExtent l="0" t="0" r="635" b="6985"/>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T_CV Wordtempl_BGF5_1-1 kopie 2.jpg"/>
                  <pic:cNvPicPr/>
                </pic:nvPicPr>
                <pic:blipFill>
                  <a:blip r:embed="rId1">
                    <a:extLst>
                      <a:ext uri="{28A0092B-C50C-407E-A947-70E740481C1C}">
                        <a14:useLocalDpi xmlns:a14="http://schemas.microsoft.com/office/drawing/2010/main" val="0"/>
                      </a:ext>
                    </a:extLst>
                  </a:blip>
                  <a:stretch>
                    <a:fillRect/>
                  </a:stretch>
                </pic:blipFill>
                <pic:spPr>
                  <a:xfrm>
                    <a:off x="0" y="0"/>
                    <a:ext cx="7581600" cy="10718708"/>
                  </a:xfrm>
                  <a:prstGeom prst="rect">
                    <a:avLst/>
                  </a:prstGeom>
                </pic:spPr>
              </pic:pic>
            </a:graphicData>
          </a:graphic>
          <wp14:sizeRelH relativeFrom="margin">
            <wp14:pctWidth>0</wp14:pctWidth>
          </wp14:sizeRelH>
          <wp14:sizeRelV relativeFrom="margin">
            <wp14:pctHeight>0</wp14:pctHeight>
          </wp14:sizeRelV>
        </wp:anchor>
      </w:drawing>
    </w:r>
    <w:r w:rsidR="00EB7227">
      <w:rPr>
        <w:rFonts w:eastAsia="Arial" w:cs="Arial"/>
        <w:b/>
        <w:color w:val="075E78"/>
        <w:sz w:val="30"/>
        <w:szCs w:val="30"/>
        <w:lang w:val="en-GB"/>
      </w:rPr>
      <w:t xml:space="preserve">SUJITH </w:t>
    </w:r>
    <w:r w:rsidR="0042103D">
      <w:rPr>
        <w:rFonts w:eastAsia="Arial" w:cs="Arial"/>
        <w:b/>
        <w:color w:val="075E78"/>
        <w:sz w:val="30"/>
        <w:szCs w:val="30"/>
        <w:lang w:val="en-GB"/>
      </w:rPr>
      <w:t>SUDHINDRA RAO</w:t>
    </w:r>
  </w:p>
  <w:p w14:paraId="3201042B" w14:textId="7E8E3452" w:rsidR="00101FFA" w:rsidRDefault="0063352A" w:rsidP="0042103D">
    <w:pPr>
      <w:tabs>
        <w:tab w:val="left" w:pos="8020"/>
      </w:tabs>
      <w:spacing w:line="320" w:lineRule="exact"/>
      <w:ind w:hanging="391"/>
      <w:jc w:val="center"/>
      <w:outlineLvl w:val="0"/>
      <w:rPr>
        <w:rFonts w:eastAsia="Arial" w:cs="Arial"/>
        <w:b/>
        <w:color w:val="075E78"/>
        <w:sz w:val="30"/>
        <w:szCs w:val="30"/>
        <w:lang w:val="en-GB"/>
      </w:rPr>
    </w:pPr>
    <w:r>
      <w:rPr>
        <w:rFonts w:eastAsia="Arial" w:cs="Arial"/>
        <w:b/>
        <w:color w:val="075E78"/>
        <w:sz w:val="30"/>
        <w:szCs w:val="30"/>
        <w:lang w:val="en-GB"/>
      </w:rPr>
      <w:t>Software Developer</w:t>
    </w:r>
  </w:p>
  <w:p w14:paraId="6C09AAED" w14:textId="59E20656" w:rsidR="00101FFA" w:rsidRPr="00797D8A" w:rsidRDefault="00101FFA">
    <w:pPr>
      <w:pStyle w:val="Header"/>
      <w:rPr>
        <w:lang w:val="en-US"/>
      </w:rPr>
    </w:pPr>
  </w:p>
  <w:p w14:paraId="49EF46F9" w14:textId="77777777" w:rsidR="00A23EF7" w:rsidRPr="00797D8A" w:rsidRDefault="00101FFA" w:rsidP="00101FFA">
    <w:pPr>
      <w:tabs>
        <w:tab w:val="left" w:pos="5130"/>
      </w:tabs>
      <w:rPr>
        <w:lang w:val="en-US"/>
      </w:rPr>
    </w:pPr>
    <w:r w:rsidRPr="00797D8A">
      <w:rPr>
        <w:lang w:val="en-US"/>
      </w:rPr>
      <w:tab/>
    </w:r>
  </w:p>
  <w:p w14:paraId="7B82A87A" w14:textId="77777777" w:rsidR="00A23EF7" w:rsidRPr="00797D8A" w:rsidRDefault="00A23EF7" w:rsidP="008A0092">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77C4" w14:textId="77777777" w:rsidR="004B51ED" w:rsidRDefault="00C60667">
    <w:pPr>
      <w:pStyle w:val="Header"/>
    </w:pPr>
    <w:r>
      <w:rPr>
        <w:noProof/>
      </w:rPr>
      <w:pict w14:anchorId="77594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5390" o:spid="_x0000_s1040" type="#_x0000_t75" style="position:absolute;margin-left:0;margin-top:0;width:595.7pt;height:842.4pt;z-index:-251655168;mso-position-horizontal:center;mso-position-horizontal-relative:margin;mso-position-vertical:center;mso-position-vertical-relative:margin" o:allowincell="f">
          <v:imagedata r:id="rId1" o:title="ICT_CV Wordtempl_BG_1-1 "/>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89"/>
    <w:rsid w:val="00003079"/>
    <w:rsid w:val="00010D72"/>
    <w:rsid w:val="000164A8"/>
    <w:rsid w:val="0002502D"/>
    <w:rsid w:val="00030383"/>
    <w:rsid w:val="00044083"/>
    <w:rsid w:val="000444AD"/>
    <w:rsid w:val="00063105"/>
    <w:rsid w:val="00065A6D"/>
    <w:rsid w:val="00066150"/>
    <w:rsid w:val="00067B9F"/>
    <w:rsid w:val="000900A6"/>
    <w:rsid w:val="00093FED"/>
    <w:rsid w:val="00097B3D"/>
    <w:rsid w:val="000A0919"/>
    <w:rsid w:val="000B3083"/>
    <w:rsid w:val="000C66AE"/>
    <w:rsid w:val="000D2837"/>
    <w:rsid w:val="000E0C2E"/>
    <w:rsid w:val="000E3E7B"/>
    <w:rsid w:val="000F340D"/>
    <w:rsid w:val="000F7478"/>
    <w:rsid w:val="00101FFA"/>
    <w:rsid w:val="00105C92"/>
    <w:rsid w:val="0012742D"/>
    <w:rsid w:val="00133C95"/>
    <w:rsid w:val="00145D20"/>
    <w:rsid w:val="00170020"/>
    <w:rsid w:val="00172A31"/>
    <w:rsid w:val="00177991"/>
    <w:rsid w:val="00180537"/>
    <w:rsid w:val="00194650"/>
    <w:rsid w:val="001A0C1A"/>
    <w:rsid w:val="001A6E39"/>
    <w:rsid w:val="001B5565"/>
    <w:rsid w:val="001B6A54"/>
    <w:rsid w:val="001C7973"/>
    <w:rsid w:val="001E03E0"/>
    <w:rsid w:val="001E0CA3"/>
    <w:rsid w:val="001E6BFF"/>
    <w:rsid w:val="002001BC"/>
    <w:rsid w:val="00203B92"/>
    <w:rsid w:val="00203BF6"/>
    <w:rsid w:val="00205245"/>
    <w:rsid w:val="002129DB"/>
    <w:rsid w:val="002143B0"/>
    <w:rsid w:val="00217E83"/>
    <w:rsid w:val="00217EF1"/>
    <w:rsid w:val="00252843"/>
    <w:rsid w:val="002576E2"/>
    <w:rsid w:val="0028389A"/>
    <w:rsid w:val="002B0ED1"/>
    <w:rsid w:val="002B14BA"/>
    <w:rsid w:val="002B60A3"/>
    <w:rsid w:val="002C058A"/>
    <w:rsid w:val="002E6DC4"/>
    <w:rsid w:val="0030208B"/>
    <w:rsid w:val="003032C0"/>
    <w:rsid w:val="0030482F"/>
    <w:rsid w:val="00312499"/>
    <w:rsid w:val="003126FE"/>
    <w:rsid w:val="00316AA8"/>
    <w:rsid w:val="00316E35"/>
    <w:rsid w:val="00317ACC"/>
    <w:rsid w:val="003247BA"/>
    <w:rsid w:val="0032663A"/>
    <w:rsid w:val="00330B56"/>
    <w:rsid w:val="0033510E"/>
    <w:rsid w:val="003363A6"/>
    <w:rsid w:val="00341CC0"/>
    <w:rsid w:val="00342E38"/>
    <w:rsid w:val="00346E47"/>
    <w:rsid w:val="00350384"/>
    <w:rsid w:val="00354B84"/>
    <w:rsid w:val="00377AF2"/>
    <w:rsid w:val="00381C71"/>
    <w:rsid w:val="00382FE4"/>
    <w:rsid w:val="003A7FD0"/>
    <w:rsid w:val="003B3827"/>
    <w:rsid w:val="003B5396"/>
    <w:rsid w:val="003B7325"/>
    <w:rsid w:val="003C2BF3"/>
    <w:rsid w:val="003D1E8D"/>
    <w:rsid w:val="003F3CA0"/>
    <w:rsid w:val="003F44DE"/>
    <w:rsid w:val="00400582"/>
    <w:rsid w:val="00415413"/>
    <w:rsid w:val="0042103D"/>
    <w:rsid w:val="00433A89"/>
    <w:rsid w:val="0044565D"/>
    <w:rsid w:val="004466F3"/>
    <w:rsid w:val="00481DF6"/>
    <w:rsid w:val="00485190"/>
    <w:rsid w:val="00486C75"/>
    <w:rsid w:val="00494576"/>
    <w:rsid w:val="004A1D92"/>
    <w:rsid w:val="004B1540"/>
    <w:rsid w:val="004B51ED"/>
    <w:rsid w:val="004B5657"/>
    <w:rsid w:val="004B7101"/>
    <w:rsid w:val="004C5634"/>
    <w:rsid w:val="004C6172"/>
    <w:rsid w:val="004D3285"/>
    <w:rsid w:val="004D35FF"/>
    <w:rsid w:val="004E3DAB"/>
    <w:rsid w:val="004E4119"/>
    <w:rsid w:val="004E6D0F"/>
    <w:rsid w:val="004F03FF"/>
    <w:rsid w:val="004F165F"/>
    <w:rsid w:val="005023C2"/>
    <w:rsid w:val="0051197A"/>
    <w:rsid w:val="00512662"/>
    <w:rsid w:val="005261AA"/>
    <w:rsid w:val="00532486"/>
    <w:rsid w:val="0053793D"/>
    <w:rsid w:val="0057705D"/>
    <w:rsid w:val="00577C30"/>
    <w:rsid w:val="00577EC8"/>
    <w:rsid w:val="00591300"/>
    <w:rsid w:val="005A6E7C"/>
    <w:rsid w:val="005B2CFE"/>
    <w:rsid w:val="005B5136"/>
    <w:rsid w:val="005E35B9"/>
    <w:rsid w:val="005F508B"/>
    <w:rsid w:val="00607559"/>
    <w:rsid w:val="00610479"/>
    <w:rsid w:val="00630158"/>
    <w:rsid w:val="00631466"/>
    <w:rsid w:val="0063352A"/>
    <w:rsid w:val="00642773"/>
    <w:rsid w:val="00644F6C"/>
    <w:rsid w:val="00650149"/>
    <w:rsid w:val="00652A50"/>
    <w:rsid w:val="006553CD"/>
    <w:rsid w:val="0067159D"/>
    <w:rsid w:val="00676120"/>
    <w:rsid w:val="00680F8C"/>
    <w:rsid w:val="006932C5"/>
    <w:rsid w:val="00697614"/>
    <w:rsid w:val="006D4EC3"/>
    <w:rsid w:val="006E00EF"/>
    <w:rsid w:val="00703E6A"/>
    <w:rsid w:val="00720568"/>
    <w:rsid w:val="007306A6"/>
    <w:rsid w:val="00745DE2"/>
    <w:rsid w:val="0074653C"/>
    <w:rsid w:val="00754878"/>
    <w:rsid w:val="0076169E"/>
    <w:rsid w:val="00762EDF"/>
    <w:rsid w:val="00762F08"/>
    <w:rsid w:val="00781BA5"/>
    <w:rsid w:val="0079201F"/>
    <w:rsid w:val="0079569A"/>
    <w:rsid w:val="00797D8A"/>
    <w:rsid w:val="007A0D5F"/>
    <w:rsid w:val="007A31C1"/>
    <w:rsid w:val="007C102B"/>
    <w:rsid w:val="007D76B4"/>
    <w:rsid w:val="0080373D"/>
    <w:rsid w:val="00803C74"/>
    <w:rsid w:val="008152F9"/>
    <w:rsid w:val="0082000F"/>
    <w:rsid w:val="0082548A"/>
    <w:rsid w:val="00830816"/>
    <w:rsid w:val="00831F9D"/>
    <w:rsid w:val="00834C8B"/>
    <w:rsid w:val="0084376A"/>
    <w:rsid w:val="008471C3"/>
    <w:rsid w:val="00853BA4"/>
    <w:rsid w:val="00863AA9"/>
    <w:rsid w:val="0086454E"/>
    <w:rsid w:val="00864E0A"/>
    <w:rsid w:val="00871832"/>
    <w:rsid w:val="0087567D"/>
    <w:rsid w:val="00885A2B"/>
    <w:rsid w:val="008A0092"/>
    <w:rsid w:val="008A2CB7"/>
    <w:rsid w:val="008C03C7"/>
    <w:rsid w:val="008C46B0"/>
    <w:rsid w:val="008C4BC1"/>
    <w:rsid w:val="008C6E7E"/>
    <w:rsid w:val="008D5078"/>
    <w:rsid w:val="008E4589"/>
    <w:rsid w:val="008E6AC1"/>
    <w:rsid w:val="009368B1"/>
    <w:rsid w:val="00943EC6"/>
    <w:rsid w:val="00946BD7"/>
    <w:rsid w:val="009A0087"/>
    <w:rsid w:val="009B7AC7"/>
    <w:rsid w:val="009C33F5"/>
    <w:rsid w:val="009D351F"/>
    <w:rsid w:val="009D6893"/>
    <w:rsid w:val="009F1B43"/>
    <w:rsid w:val="009F359F"/>
    <w:rsid w:val="009F6A45"/>
    <w:rsid w:val="00A06DCF"/>
    <w:rsid w:val="00A12294"/>
    <w:rsid w:val="00A13AC5"/>
    <w:rsid w:val="00A14974"/>
    <w:rsid w:val="00A220AB"/>
    <w:rsid w:val="00A233DF"/>
    <w:rsid w:val="00A23EF7"/>
    <w:rsid w:val="00A451CA"/>
    <w:rsid w:val="00A56BFE"/>
    <w:rsid w:val="00A60822"/>
    <w:rsid w:val="00A6734F"/>
    <w:rsid w:val="00A81601"/>
    <w:rsid w:val="00A83969"/>
    <w:rsid w:val="00A852FE"/>
    <w:rsid w:val="00A92ECD"/>
    <w:rsid w:val="00A9351B"/>
    <w:rsid w:val="00A9583E"/>
    <w:rsid w:val="00A958F0"/>
    <w:rsid w:val="00A96B22"/>
    <w:rsid w:val="00AA55CD"/>
    <w:rsid w:val="00AB0A62"/>
    <w:rsid w:val="00AC587F"/>
    <w:rsid w:val="00AD30B2"/>
    <w:rsid w:val="00AD6107"/>
    <w:rsid w:val="00AD76E3"/>
    <w:rsid w:val="00AE2798"/>
    <w:rsid w:val="00AF6BE3"/>
    <w:rsid w:val="00B03F77"/>
    <w:rsid w:val="00B4005A"/>
    <w:rsid w:val="00B464FC"/>
    <w:rsid w:val="00B63E7E"/>
    <w:rsid w:val="00B727B3"/>
    <w:rsid w:val="00B77398"/>
    <w:rsid w:val="00B9683E"/>
    <w:rsid w:val="00BA4F5A"/>
    <w:rsid w:val="00BD74DA"/>
    <w:rsid w:val="00BE2FCD"/>
    <w:rsid w:val="00BF36D0"/>
    <w:rsid w:val="00C07E8B"/>
    <w:rsid w:val="00C21F15"/>
    <w:rsid w:val="00C22A3D"/>
    <w:rsid w:val="00C32464"/>
    <w:rsid w:val="00C368A4"/>
    <w:rsid w:val="00C51DA4"/>
    <w:rsid w:val="00C525F1"/>
    <w:rsid w:val="00C52A5A"/>
    <w:rsid w:val="00C567BF"/>
    <w:rsid w:val="00C60667"/>
    <w:rsid w:val="00C6182D"/>
    <w:rsid w:val="00C6559B"/>
    <w:rsid w:val="00C67C28"/>
    <w:rsid w:val="00C76086"/>
    <w:rsid w:val="00C82ABA"/>
    <w:rsid w:val="00C909F2"/>
    <w:rsid w:val="00C92513"/>
    <w:rsid w:val="00C9352D"/>
    <w:rsid w:val="00CA6DED"/>
    <w:rsid w:val="00CB0E9E"/>
    <w:rsid w:val="00CB7C1B"/>
    <w:rsid w:val="00CC35B2"/>
    <w:rsid w:val="00CD428C"/>
    <w:rsid w:val="00CE2C8D"/>
    <w:rsid w:val="00CF0AA1"/>
    <w:rsid w:val="00CF397C"/>
    <w:rsid w:val="00D1088A"/>
    <w:rsid w:val="00D43857"/>
    <w:rsid w:val="00D43D44"/>
    <w:rsid w:val="00D46EE0"/>
    <w:rsid w:val="00D5557F"/>
    <w:rsid w:val="00D6518B"/>
    <w:rsid w:val="00D7305E"/>
    <w:rsid w:val="00D7605D"/>
    <w:rsid w:val="00D805D7"/>
    <w:rsid w:val="00D82800"/>
    <w:rsid w:val="00D85FF8"/>
    <w:rsid w:val="00D86299"/>
    <w:rsid w:val="00DA6A15"/>
    <w:rsid w:val="00DB1770"/>
    <w:rsid w:val="00DC13F4"/>
    <w:rsid w:val="00DE0C82"/>
    <w:rsid w:val="00DE716A"/>
    <w:rsid w:val="00DF0F0B"/>
    <w:rsid w:val="00DF1885"/>
    <w:rsid w:val="00DF6FFA"/>
    <w:rsid w:val="00E002C8"/>
    <w:rsid w:val="00E00CC7"/>
    <w:rsid w:val="00E00F02"/>
    <w:rsid w:val="00E11B98"/>
    <w:rsid w:val="00E11FD2"/>
    <w:rsid w:val="00E12253"/>
    <w:rsid w:val="00E20AA2"/>
    <w:rsid w:val="00E22614"/>
    <w:rsid w:val="00E44572"/>
    <w:rsid w:val="00E470A9"/>
    <w:rsid w:val="00E56B6B"/>
    <w:rsid w:val="00E71DBF"/>
    <w:rsid w:val="00E7270F"/>
    <w:rsid w:val="00E74234"/>
    <w:rsid w:val="00E75490"/>
    <w:rsid w:val="00E94A43"/>
    <w:rsid w:val="00EB026C"/>
    <w:rsid w:val="00EB2603"/>
    <w:rsid w:val="00EB5883"/>
    <w:rsid w:val="00EB7227"/>
    <w:rsid w:val="00EC13DD"/>
    <w:rsid w:val="00EC2951"/>
    <w:rsid w:val="00EC32FE"/>
    <w:rsid w:val="00EC5C78"/>
    <w:rsid w:val="00ED55CE"/>
    <w:rsid w:val="00EE0962"/>
    <w:rsid w:val="00EE4C2A"/>
    <w:rsid w:val="00EE5421"/>
    <w:rsid w:val="00EF6982"/>
    <w:rsid w:val="00F00803"/>
    <w:rsid w:val="00F10F40"/>
    <w:rsid w:val="00F150A4"/>
    <w:rsid w:val="00F15AF5"/>
    <w:rsid w:val="00F375F8"/>
    <w:rsid w:val="00F42148"/>
    <w:rsid w:val="00F61EF1"/>
    <w:rsid w:val="00F659A2"/>
    <w:rsid w:val="00F706F8"/>
    <w:rsid w:val="00F75BE5"/>
    <w:rsid w:val="00F853F6"/>
    <w:rsid w:val="00F93C40"/>
    <w:rsid w:val="00FA7F2C"/>
    <w:rsid w:val="00FB724C"/>
    <w:rsid w:val="00FC3A5E"/>
    <w:rsid w:val="00FD31DC"/>
    <w:rsid w:val="00FE080D"/>
    <w:rsid w:val="00FE3DFB"/>
    <w:rsid w:val="00FF1048"/>
    <w:rsid w:val="00FF70E0"/>
    <w:rsid w:val="00FF725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BD806"/>
  <w15:chartTrackingRefBased/>
  <w15:docId w15:val="{2364D7F3-3659-4C59-BDFD-6369E283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6B0"/>
    <w:rPr>
      <w:rFonts w:ascii="Arial" w:hAnsi="Arial"/>
      <w:color w:val="616161"/>
      <w:sz w:val="20"/>
    </w:rPr>
  </w:style>
  <w:style w:type="paragraph" w:styleId="Heading1">
    <w:name w:val="heading 1"/>
    <w:basedOn w:val="Normal"/>
    <w:next w:val="Normal"/>
    <w:link w:val="Heading1Char"/>
    <w:uiPriority w:val="9"/>
    <w:qFormat/>
    <w:rsid w:val="00C82ABA"/>
    <w:pPr>
      <w:outlineLvl w:val="0"/>
    </w:pPr>
    <w:rPr>
      <w:rFonts w:cs="Arial"/>
      <w:b/>
      <w:color w:val="0097B1"/>
      <w:sz w:val="14"/>
      <w:szCs w:val="1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AA1"/>
    <w:pPr>
      <w:tabs>
        <w:tab w:val="center" w:pos="4536"/>
        <w:tab w:val="right" w:pos="9072"/>
      </w:tabs>
    </w:pPr>
  </w:style>
  <w:style w:type="character" w:customStyle="1" w:styleId="HeaderChar">
    <w:name w:val="Header Char"/>
    <w:basedOn w:val="DefaultParagraphFont"/>
    <w:link w:val="Header"/>
    <w:uiPriority w:val="99"/>
    <w:rsid w:val="00CF0AA1"/>
  </w:style>
  <w:style w:type="paragraph" w:styleId="Footer">
    <w:name w:val="footer"/>
    <w:basedOn w:val="Normal"/>
    <w:link w:val="FooterChar"/>
    <w:uiPriority w:val="99"/>
    <w:unhideWhenUsed/>
    <w:rsid w:val="00CF0AA1"/>
    <w:pPr>
      <w:tabs>
        <w:tab w:val="center" w:pos="4536"/>
        <w:tab w:val="right" w:pos="9072"/>
      </w:tabs>
    </w:pPr>
  </w:style>
  <w:style w:type="character" w:customStyle="1" w:styleId="FooterChar">
    <w:name w:val="Footer Char"/>
    <w:basedOn w:val="DefaultParagraphFont"/>
    <w:link w:val="Footer"/>
    <w:uiPriority w:val="99"/>
    <w:rsid w:val="00CF0AA1"/>
  </w:style>
  <w:style w:type="character" w:customStyle="1" w:styleId="Heading1Char">
    <w:name w:val="Heading 1 Char"/>
    <w:basedOn w:val="DefaultParagraphFont"/>
    <w:link w:val="Heading1"/>
    <w:uiPriority w:val="9"/>
    <w:rsid w:val="00C82ABA"/>
    <w:rPr>
      <w:rFonts w:ascii="Arial" w:hAnsi="Arial" w:cs="Arial"/>
      <w:b/>
      <w:color w:val="0097B1"/>
      <w:sz w:val="14"/>
      <w:szCs w:val="14"/>
      <w:lang w:val="en-GB"/>
    </w:rPr>
  </w:style>
  <w:style w:type="table" w:styleId="TableGrid">
    <w:name w:val="Table Grid"/>
    <w:basedOn w:val="TableNormal"/>
    <w:uiPriority w:val="59"/>
    <w:rsid w:val="00C82ABA"/>
    <w:rPr>
      <w:rFonts w:ascii="Arial" w:hAnsi="Arial" w:cs="Arial"/>
      <w:color w:val="61616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vulwit">
    <w:name w:val="Invul wit"/>
    <w:basedOn w:val="ICTCVToolSkillstabel"/>
    <w:rsid w:val="00C82ABA"/>
    <w:pPr>
      <w:framePr w:hSpace="141" w:wrap="around" w:vAnchor="text" w:hAnchor="page" w:x="1063" w:y="-874"/>
      <w:spacing w:before="0" w:after="0"/>
      <w:suppressOverlap/>
      <w:jc w:val="left"/>
    </w:pPr>
    <w:rPr>
      <w:color w:val="FFFFFF" w:themeColor="background1"/>
    </w:rPr>
  </w:style>
  <w:style w:type="table" w:styleId="GridTable1Light-Accent6">
    <w:name w:val="Grid Table 1 Light Accent 6"/>
    <w:basedOn w:val="TableNormal"/>
    <w:uiPriority w:val="46"/>
    <w:rsid w:val="00C82ABA"/>
    <w:rPr>
      <w:rFonts w:ascii="Arial" w:hAnsi="Arial" w:cs="Arial"/>
      <w:color w:val="616161"/>
      <w:sz w:val="20"/>
      <w:szCs w:val="20"/>
      <w:lang w:val="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KopjeICTCVTool">
    <w:name w:val="Kopje ICT CV Tool"/>
    <w:basedOn w:val="Heading1"/>
    <w:qFormat/>
    <w:rsid w:val="000E3E7B"/>
    <w:pPr>
      <w:framePr w:hSpace="141" w:wrap="around" w:vAnchor="text" w:hAnchor="margin" w:y="-291"/>
      <w:spacing w:after="60" w:line="240" w:lineRule="exact"/>
      <w:ind w:left="11" w:hanging="11"/>
      <w:suppressOverlap/>
      <w:outlineLvl w:val="9"/>
    </w:pPr>
    <w:rPr>
      <w:sz w:val="16"/>
    </w:rPr>
  </w:style>
  <w:style w:type="paragraph" w:customStyle="1" w:styleId="ICTCVToolSkillstabel">
    <w:name w:val="ICT CV Tool Skills tabel"/>
    <w:basedOn w:val="Normal"/>
    <w:qFormat/>
    <w:rsid w:val="00C82ABA"/>
    <w:pPr>
      <w:spacing w:before="60" w:after="60"/>
      <w:jc w:val="center"/>
    </w:pPr>
    <w:rPr>
      <w:rFonts w:cs="Arial"/>
      <w:szCs w:val="20"/>
      <w:lang w:val="en-GB"/>
    </w:rPr>
  </w:style>
  <w:style w:type="paragraph" w:customStyle="1" w:styleId="ICTToolkopxtra">
    <w:name w:val="ICT Tool kop xtra"/>
    <w:basedOn w:val="Normal"/>
    <w:link w:val="ICTToolkopxtraChar"/>
    <w:qFormat/>
    <w:rsid w:val="00C82ABA"/>
    <w:pPr>
      <w:tabs>
        <w:tab w:val="left" w:pos="7080"/>
      </w:tabs>
      <w:spacing w:after="200" w:line="276" w:lineRule="auto"/>
      <w:ind w:left="7082" w:hanging="7082"/>
    </w:pPr>
    <w:rPr>
      <w:rFonts w:cs="Arial"/>
      <w:noProof/>
      <w:szCs w:val="20"/>
    </w:rPr>
  </w:style>
  <w:style w:type="character" w:customStyle="1" w:styleId="ICTToolkopxtraChar">
    <w:name w:val="ICT Tool kop xtra Char"/>
    <w:basedOn w:val="DefaultParagraphFont"/>
    <w:link w:val="ICTToolkopxtra"/>
    <w:rsid w:val="00C82ABA"/>
    <w:rPr>
      <w:rFonts w:ascii="Arial" w:hAnsi="Arial" w:cs="Arial"/>
      <w:noProof/>
      <w:color w:val="616161"/>
      <w:sz w:val="20"/>
      <w:szCs w:val="20"/>
    </w:rPr>
  </w:style>
  <w:style w:type="paragraph" w:customStyle="1" w:styleId="InvulWorkExp">
    <w:name w:val="Invul Work Exp"/>
    <w:basedOn w:val="Normal"/>
    <w:next w:val="Normal"/>
    <w:rsid w:val="00C82ABA"/>
    <w:pPr>
      <w:framePr w:hSpace="141" w:wrap="around" w:vAnchor="text" w:hAnchor="page" w:x="1063" w:y="-874"/>
      <w:spacing w:before="60" w:after="120"/>
      <w:suppressOverlap/>
    </w:pPr>
    <w:rPr>
      <w:rFonts w:cs="Arial"/>
      <w:bCs/>
      <w:szCs w:val="20"/>
      <w:lang w:val="en-US"/>
    </w:rPr>
  </w:style>
  <w:style w:type="character" w:styleId="PlaceholderText">
    <w:name w:val="Placeholder Text"/>
    <w:basedOn w:val="DefaultParagraphFont"/>
    <w:uiPriority w:val="99"/>
    <w:semiHidden/>
    <w:rsid w:val="00C51DA4"/>
    <w:rPr>
      <w:color w:val="808080"/>
    </w:rPr>
  </w:style>
  <w:style w:type="paragraph" w:styleId="BalloonText">
    <w:name w:val="Balloon Text"/>
    <w:basedOn w:val="Normal"/>
    <w:link w:val="BalloonTextChar"/>
    <w:uiPriority w:val="99"/>
    <w:semiHidden/>
    <w:unhideWhenUsed/>
    <w:rsid w:val="007A31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1C1"/>
    <w:rPr>
      <w:rFonts w:ascii="Segoe UI" w:hAnsi="Segoe UI" w:cs="Segoe UI"/>
      <w:sz w:val="18"/>
      <w:szCs w:val="18"/>
    </w:rPr>
  </w:style>
  <w:style w:type="paragraph" w:customStyle="1" w:styleId="Beschrijving">
    <w:name w:val="Beschrijving"/>
    <w:basedOn w:val="Normal"/>
    <w:qFormat/>
    <w:rsid w:val="00AE2798"/>
    <w:pPr>
      <w:framePr w:hSpace="141" w:wrap="around" w:vAnchor="text" w:hAnchor="margin" w:y="-291"/>
      <w:spacing w:before="60" w:after="60"/>
      <w:suppressOverlap/>
    </w:pPr>
    <w:rPr>
      <w:rFonts w:cs="Arial"/>
      <w:bCs/>
      <w:szCs w:val="20"/>
      <w:lang w:val="en-US"/>
    </w:rPr>
  </w:style>
  <w:style w:type="paragraph" w:styleId="ListParagraph">
    <w:name w:val="List Paragraph"/>
    <w:basedOn w:val="Normal"/>
    <w:uiPriority w:val="34"/>
    <w:qFormat/>
    <w:rsid w:val="00C92513"/>
    <w:pPr>
      <w:ind w:left="720"/>
      <w:contextualSpacing/>
    </w:pPr>
  </w:style>
  <w:style w:type="paragraph" w:customStyle="1" w:styleId="Kopje10ptbold">
    <w:name w:val="Kopje 10 pt bold"/>
    <w:basedOn w:val="Normal"/>
    <w:qFormat/>
    <w:rsid w:val="00C92513"/>
    <w:pPr>
      <w:spacing w:after="60"/>
    </w:pPr>
    <w:rPr>
      <w:rFonts w:cs="Arial"/>
      <w:b/>
      <w:color w:val="0097B1"/>
      <w:szCs w:val="20"/>
    </w:rPr>
  </w:style>
  <w:style w:type="paragraph" w:customStyle="1" w:styleId="Subkopje8ptbold">
    <w:name w:val="Subkopje 8 pt bold"/>
    <w:basedOn w:val="Normal"/>
    <w:qFormat/>
    <w:rsid w:val="003032C0"/>
    <w:pPr>
      <w:spacing w:after="60"/>
    </w:pPr>
    <w:rPr>
      <w:b/>
      <w:color w:val="0097B1"/>
      <w:sz w:val="16"/>
    </w:rPr>
  </w:style>
  <w:style w:type="paragraph" w:customStyle="1" w:styleId="Subkopje8ptbold1">
    <w:name w:val="Subkopje 8 pt bold1"/>
    <w:basedOn w:val="Normal"/>
    <w:qFormat/>
    <w:rsid w:val="003F44DE"/>
    <w:pPr>
      <w:spacing w:after="20"/>
    </w:pPr>
    <w:rPr>
      <w:rFonts w:cs="Arial"/>
      <w:b/>
      <w:color w:val="0097B1"/>
      <w:sz w:val="16"/>
      <w:szCs w:val="20"/>
      <w:lang w:val="en-US"/>
    </w:rPr>
  </w:style>
  <w:style w:type="character" w:styleId="Hyperlink">
    <w:name w:val="Hyperlink"/>
    <w:basedOn w:val="DefaultParagraphFont"/>
    <w:uiPriority w:val="99"/>
    <w:unhideWhenUsed/>
    <w:rsid w:val="00797D8A"/>
    <w:rPr>
      <w:color w:val="0000FF" w:themeColor="hyperlink"/>
      <w:u w:val="single"/>
    </w:rPr>
  </w:style>
  <w:style w:type="character" w:styleId="UnresolvedMention">
    <w:name w:val="Unresolved Mention"/>
    <w:basedOn w:val="DefaultParagraphFont"/>
    <w:uiPriority w:val="99"/>
    <w:semiHidden/>
    <w:unhideWhenUsed/>
    <w:rsid w:val="00797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5072">
      <w:bodyDiv w:val="1"/>
      <w:marLeft w:val="0"/>
      <w:marRight w:val="0"/>
      <w:marTop w:val="0"/>
      <w:marBottom w:val="0"/>
      <w:divBdr>
        <w:top w:val="none" w:sz="0" w:space="0" w:color="auto"/>
        <w:left w:val="none" w:sz="0" w:space="0" w:color="auto"/>
        <w:bottom w:val="none" w:sz="0" w:space="0" w:color="auto"/>
        <w:right w:val="none" w:sz="0" w:space="0" w:color="auto"/>
      </w:divBdr>
    </w:div>
    <w:div w:id="372661106">
      <w:bodyDiv w:val="1"/>
      <w:marLeft w:val="0"/>
      <w:marRight w:val="0"/>
      <w:marTop w:val="0"/>
      <w:marBottom w:val="0"/>
      <w:divBdr>
        <w:top w:val="none" w:sz="0" w:space="0" w:color="auto"/>
        <w:left w:val="none" w:sz="0" w:space="0" w:color="auto"/>
        <w:bottom w:val="none" w:sz="0" w:space="0" w:color="auto"/>
        <w:right w:val="none" w:sz="0" w:space="0" w:color="auto"/>
      </w:divBdr>
    </w:div>
    <w:div w:id="445582303">
      <w:bodyDiv w:val="1"/>
      <w:marLeft w:val="0"/>
      <w:marRight w:val="0"/>
      <w:marTop w:val="0"/>
      <w:marBottom w:val="0"/>
      <w:divBdr>
        <w:top w:val="none" w:sz="0" w:space="0" w:color="auto"/>
        <w:left w:val="none" w:sz="0" w:space="0" w:color="auto"/>
        <w:bottom w:val="none" w:sz="0" w:space="0" w:color="auto"/>
        <w:right w:val="none" w:sz="0" w:space="0" w:color="auto"/>
      </w:divBdr>
    </w:div>
    <w:div w:id="853149780">
      <w:bodyDiv w:val="1"/>
      <w:marLeft w:val="0"/>
      <w:marRight w:val="0"/>
      <w:marTop w:val="0"/>
      <w:marBottom w:val="0"/>
      <w:divBdr>
        <w:top w:val="none" w:sz="0" w:space="0" w:color="auto"/>
        <w:left w:val="none" w:sz="0" w:space="0" w:color="auto"/>
        <w:bottom w:val="none" w:sz="0" w:space="0" w:color="auto"/>
        <w:right w:val="none" w:sz="0" w:space="0" w:color="auto"/>
      </w:divBdr>
    </w:div>
    <w:div w:id="860582109">
      <w:bodyDiv w:val="1"/>
      <w:marLeft w:val="0"/>
      <w:marRight w:val="0"/>
      <w:marTop w:val="0"/>
      <w:marBottom w:val="0"/>
      <w:divBdr>
        <w:top w:val="none" w:sz="0" w:space="0" w:color="auto"/>
        <w:left w:val="none" w:sz="0" w:space="0" w:color="auto"/>
        <w:bottom w:val="none" w:sz="0" w:space="0" w:color="auto"/>
        <w:right w:val="none" w:sz="0" w:space="0" w:color="auto"/>
      </w:divBdr>
    </w:div>
    <w:div w:id="1497646797">
      <w:bodyDiv w:val="1"/>
      <w:marLeft w:val="0"/>
      <w:marRight w:val="0"/>
      <w:marTop w:val="0"/>
      <w:marBottom w:val="0"/>
      <w:divBdr>
        <w:top w:val="none" w:sz="0" w:space="0" w:color="auto"/>
        <w:left w:val="none" w:sz="0" w:space="0" w:color="auto"/>
        <w:bottom w:val="none" w:sz="0" w:space="0" w:color="auto"/>
        <w:right w:val="none" w:sz="0" w:space="0" w:color="auto"/>
      </w:divBdr>
    </w:div>
    <w:div w:id="1689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ujith.srao@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i%20Spasov\Desktop\CV%20Tool%20templates\test_temp2.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3894CAFAE9D694698CB97B600BCA0CF" ma:contentTypeVersion="9" ma:contentTypeDescription="Create a new document." ma:contentTypeScope="" ma:versionID="ff837f2695d5bfdef0769530caa3d854">
  <xsd:schema xmlns:xsd="http://www.w3.org/2001/XMLSchema" xmlns:xs="http://www.w3.org/2001/XMLSchema" xmlns:p="http://schemas.microsoft.com/office/2006/metadata/properties" xmlns:ns2="99a0601e-f485-4b3f-bfa5-84977f7414bb" xmlns:ns3="9b1aba01-9647-4749-b84d-e861bae12681" targetNamespace="http://schemas.microsoft.com/office/2006/metadata/properties" ma:root="true" ma:fieldsID="f4b96f44560dd8c259c0ded1c7dc8b5b" ns2:_="" ns3:_="">
    <xsd:import namespace="99a0601e-f485-4b3f-bfa5-84977f7414bb"/>
    <xsd:import namespace="9b1aba01-9647-4749-b84d-e861bae126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0601e-f485-4b3f-bfa5-84977f7414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1aba01-9647-4749-b84d-e861bae12681"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03B18-E6F3-4142-9AE5-318F29947A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1E5204-EA61-48F4-8360-816A3384CA6B}">
  <ds:schemaRefs>
    <ds:schemaRef ds:uri="http://schemas.microsoft.com/sharepoint/v3/contenttype/forms"/>
  </ds:schemaRefs>
</ds:datastoreItem>
</file>

<file path=customXml/itemProps3.xml><?xml version="1.0" encoding="utf-8"?>
<ds:datastoreItem xmlns:ds="http://schemas.openxmlformats.org/officeDocument/2006/customXml" ds:itemID="{D508E00B-F843-4085-8EDF-31EA44A86CAC}">
  <ds:schemaRefs>
    <ds:schemaRef ds:uri="http://schemas.openxmlformats.org/officeDocument/2006/bibliography"/>
  </ds:schemaRefs>
</ds:datastoreItem>
</file>

<file path=customXml/itemProps4.xml><?xml version="1.0" encoding="utf-8"?>
<ds:datastoreItem xmlns:ds="http://schemas.openxmlformats.org/officeDocument/2006/customXml" ds:itemID="{A642FE3F-1290-4D4A-BAB6-FBEA4E67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0601e-f485-4b3f-bfa5-84977f7414bb"/>
    <ds:schemaRef ds:uri="9b1aba01-9647-4749-b84d-e861bae12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test_temp2</Template>
  <TotalTime>18</TotalTime>
  <Pages>7</Pages>
  <Words>1754</Words>
  <Characters>9650</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Spasov</dc:creator>
  <cp:keywords/>
  <dc:description/>
  <cp:lastModifiedBy>Sujith Sudhindra Rao</cp:lastModifiedBy>
  <cp:revision>34</cp:revision>
  <cp:lastPrinted>2019-04-23T11:49:00Z</cp:lastPrinted>
  <dcterms:created xsi:type="dcterms:W3CDTF">2022-07-17T18:58:00Z</dcterms:created>
  <dcterms:modified xsi:type="dcterms:W3CDTF">2022-07-17T19:18:00Z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0x01010013894CAFAE9D694698CB97B600BCA0CF</vt:lpwstr>
  </property>
</Properties>
</file>